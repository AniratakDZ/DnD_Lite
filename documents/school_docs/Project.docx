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B737" w14:textId="3C8CC01D" w:rsidR="000C4A6B" w:rsidRDefault="00F32948" w:rsidP="006D499E">
      <w:pPr>
        <w:pStyle w:val="Aufgabentext"/>
        <w:spacing w:before="120"/>
        <w:jc w:val="both"/>
      </w:pPr>
      <w:r>
        <w:t xml:space="preserve">Mitglieder des </w:t>
      </w:r>
      <w:r w:rsidR="000C4A6B">
        <w:t>Spieleclub</w:t>
      </w:r>
      <w:r>
        <w:t>s</w:t>
      </w:r>
      <w:r w:rsidR="000C4A6B">
        <w:t xml:space="preserve"> „Games4ever“ </w:t>
      </w:r>
      <w:r>
        <w:t>haben in der Corona-Zeit schwer darunter gelitten, dass sie sich nicht mehr zu</w:t>
      </w:r>
      <w:r w:rsidR="00AC7E60">
        <w:t xml:space="preserve">m Spielen treffen durften und das Spielen über einen Video-Chat nur mäßig funktionierte. Sie erhalten daher den Auftrag, </w:t>
      </w:r>
      <w:r w:rsidR="00FF687C">
        <w:t xml:space="preserve">eine einfache Version eines </w:t>
      </w:r>
      <w:r w:rsidR="00AC7E60">
        <w:t>Rollenspiel</w:t>
      </w:r>
      <w:r w:rsidR="00FF687C">
        <w:t>s</w:t>
      </w:r>
      <w:r w:rsidR="00AC7E60">
        <w:t xml:space="preserve"> </w:t>
      </w:r>
      <w:r w:rsidR="00FF687C">
        <w:t xml:space="preserve">angelehnt an </w:t>
      </w:r>
      <w:r w:rsidR="00AC7E60">
        <w:t xml:space="preserve">"Dungeons &amp; Dragons" über Computer und ein Netzwerk spielbar zu machen. </w:t>
      </w:r>
    </w:p>
    <w:p w14:paraId="50468ACD" w14:textId="77777777" w:rsidR="000C4A6B" w:rsidRPr="00AE5703" w:rsidRDefault="000C4A6B" w:rsidP="000C4A6B">
      <w:pPr>
        <w:pStyle w:val="Aufgabentext"/>
        <w:jc w:val="both"/>
        <w:rPr>
          <w:rFonts w:ascii="Times New Roman" w:hAnsi="Times New Roman" w:cs="Times New Roman"/>
        </w:rPr>
      </w:pPr>
    </w:p>
    <w:p w14:paraId="20ADC7A2" w14:textId="5DE49154" w:rsidR="00343C6B" w:rsidRPr="00406DA7" w:rsidRDefault="006D499E" w:rsidP="00FE6F03">
      <w:pPr>
        <w:pStyle w:val="Listenabsatz"/>
        <w:numPr>
          <w:ilvl w:val="0"/>
          <w:numId w:val="7"/>
        </w:numPr>
        <w:rPr>
          <w:rFonts w:ascii="Times New Roman" w:hAnsi="Times New Roman" w:cs="Times New Roman"/>
        </w:rPr>
      </w:pPr>
      <w:r>
        <w:rPr>
          <w:rFonts w:ascii="Times New Roman" w:hAnsi="Times New Roman" w:cs="Times New Roman"/>
        </w:rPr>
        <w:t xml:space="preserve">Eine </w:t>
      </w:r>
      <w:r w:rsidRPr="006D499E">
        <w:rPr>
          <w:rFonts w:ascii="Times New Roman" w:hAnsi="Times New Roman" w:cs="Times New Roman"/>
          <w:b/>
        </w:rPr>
        <w:t>Spielfigur</w:t>
      </w:r>
      <w:r>
        <w:rPr>
          <w:rFonts w:ascii="Times New Roman" w:hAnsi="Times New Roman" w:cs="Times New Roman"/>
        </w:rPr>
        <w:t xml:space="preserve"> wird von einem Spieler gesteuert. </w:t>
      </w:r>
      <w:r>
        <w:rPr>
          <w:rFonts w:ascii="Times New Roman" w:hAnsi="Times New Roman" w:cs="Times New Roman"/>
        </w:rPr>
        <w:br/>
      </w:r>
      <w:r w:rsidR="000C4A6B" w:rsidRPr="00406DA7">
        <w:rPr>
          <w:rFonts w:ascii="Times New Roman" w:hAnsi="Times New Roman" w:cs="Times New Roman"/>
        </w:rPr>
        <w:t xml:space="preserve">Jede </w:t>
      </w:r>
      <w:r w:rsidR="000C4A6B" w:rsidRPr="006D499E">
        <w:rPr>
          <w:rFonts w:ascii="Times New Roman" w:hAnsi="Times New Roman" w:cs="Times New Roman"/>
        </w:rPr>
        <w:t>Spielfigur</w:t>
      </w:r>
      <w:r w:rsidR="000C4A6B" w:rsidRPr="00406DA7">
        <w:rPr>
          <w:rFonts w:ascii="Times New Roman" w:hAnsi="Times New Roman" w:cs="Times New Roman"/>
        </w:rPr>
        <w:t xml:space="preserve"> </w:t>
      </w:r>
    </w:p>
    <w:p w14:paraId="625F54EB" w14:textId="3F9A8861" w:rsidR="00343C6B" w:rsidRDefault="000C4A6B" w:rsidP="00343C6B">
      <w:pPr>
        <w:pStyle w:val="Listenabsatz"/>
        <w:numPr>
          <w:ilvl w:val="1"/>
          <w:numId w:val="7"/>
        </w:numPr>
        <w:rPr>
          <w:rFonts w:ascii="Times New Roman" w:hAnsi="Times New Roman" w:cs="Times New Roman"/>
        </w:rPr>
      </w:pPr>
      <w:r w:rsidRPr="00406DA7">
        <w:rPr>
          <w:rFonts w:ascii="Times New Roman" w:hAnsi="Times New Roman" w:cs="Times New Roman"/>
        </w:rPr>
        <w:t xml:space="preserve">hat einen Namen, </w:t>
      </w:r>
    </w:p>
    <w:p w14:paraId="266EC216" w14:textId="503BFCC5" w:rsidR="008921B1" w:rsidRPr="00406DA7" w:rsidRDefault="008921B1" w:rsidP="00343C6B">
      <w:pPr>
        <w:pStyle w:val="Listenabsatz"/>
        <w:numPr>
          <w:ilvl w:val="1"/>
          <w:numId w:val="7"/>
        </w:numPr>
        <w:rPr>
          <w:rFonts w:ascii="Times New Roman" w:hAnsi="Times New Roman" w:cs="Times New Roman"/>
        </w:rPr>
      </w:pPr>
      <w:r>
        <w:rPr>
          <w:rFonts w:ascii="Times New Roman" w:hAnsi="Times New Roman" w:cs="Times New Roman"/>
          <w:lang w:val="en-DE"/>
        </w:rPr>
        <w:t>eine Charakterklasse</w:t>
      </w:r>
      <w:r w:rsidR="00276ED0">
        <w:rPr>
          <w:rFonts w:ascii="Times New Roman" w:hAnsi="Times New Roman" w:cs="Times New Roman"/>
          <w:lang w:val="en-DE"/>
        </w:rPr>
        <w:t xml:space="preserve"> (</w:t>
      </w:r>
      <w:r w:rsidR="00276ED0" w:rsidRPr="00A71B7B">
        <w:rPr>
          <w:rFonts w:ascii="Times New Roman" w:hAnsi="Times New Roman" w:cs="Times New Roman"/>
          <w:b/>
        </w:rPr>
        <w:t>Zauberer</w:t>
      </w:r>
      <w:r w:rsidR="00276ED0" w:rsidRPr="00FF4AC2">
        <w:rPr>
          <w:rFonts w:ascii="Times New Roman" w:hAnsi="Times New Roman" w:cs="Times New Roman"/>
        </w:rPr>
        <w:t xml:space="preserve">, </w:t>
      </w:r>
      <w:r w:rsidR="00276ED0" w:rsidRPr="00A71B7B">
        <w:rPr>
          <w:rFonts w:ascii="Times New Roman" w:hAnsi="Times New Roman" w:cs="Times New Roman"/>
          <w:b/>
        </w:rPr>
        <w:t>Kämpfer</w:t>
      </w:r>
      <w:r w:rsidR="00276ED0" w:rsidRPr="00FF4AC2">
        <w:rPr>
          <w:rFonts w:ascii="Times New Roman" w:hAnsi="Times New Roman" w:cs="Times New Roman"/>
        </w:rPr>
        <w:t xml:space="preserve"> oder </w:t>
      </w:r>
      <w:r w:rsidR="00276ED0" w:rsidRPr="00A71B7B">
        <w:rPr>
          <w:rFonts w:ascii="Times New Roman" w:hAnsi="Times New Roman" w:cs="Times New Roman"/>
          <w:b/>
        </w:rPr>
        <w:t>Dieb</w:t>
      </w:r>
      <w:r w:rsidR="00276ED0" w:rsidRPr="00276ED0">
        <w:rPr>
          <w:rFonts w:ascii="Times New Roman" w:hAnsi="Times New Roman" w:cs="Times New Roman"/>
          <w:lang w:val="en-DE"/>
        </w:rPr>
        <w:t>)</w:t>
      </w:r>
    </w:p>
    <w:p w14:paraId="6A7A8CEE" w14:textId="74469AF4" w:rsidR="00343C6B" w:rsidRPr="00406DA7" w:rsidRDefault="000C4A6B" w:rsidP="00343C6B">
      <w:pPr>
        <w:pStyle w:val="Listenabsatz"/>
        <w:numPr>
          <w:ilvl w:val="1"/>
          <w:numId w:val="7"/>
        </w:numPr>
        <w:rPr>
          <w:rFonts w:ascii="Times New Roman" w:hAnsi="Times New Roman" w:cs="Times New Roman"/>
        </w:rPr>
      </w:pPr>
      <w:r w:rsidRPr="00406DA7">
        <w:rPr>
          <w:rFonts w:ascii="Times New Roman" w:hAnsi="Times New Roman" w:cs="Times New Roman"/>
        </w:rPr>
        <w:t>Lebenspunkte (</w:t>
      </w:r>
      <w:r w:rsidR="009A4C6D">
        <w:rPr>
          <w:rFonts w:ascii="Times New Roman" w:hAnsi="Times New Roman" w:cs="Times New Roman"/>
          <w:lang w:val="en-DE"/>
        </w:rPr>
        <w:t>je nach Charakterklasse</w:t>
      </w:r>
      <w:r w:rsidR="00072814">
        <w:rPr>
          <w:rFonts w:ascii="Times New Roman" w:hAnsi="Times New Roman" w:cs="Times New Roman"/>
          <w:lang w:val="en-DE"/>
        </w:rPr>
        <w:t xml:space="preserve"> und Konstitution</w:t>
      </w:r>
      <w:r w:rsidRPr="00406DA7">
        <w:rPr>
          <w:rFonts w:ascii="Times New Roman" w:hAnsi="Times New Roman" w:cs="Times New Roman"/>
        </w:rPr>
        <w:t>)</w:t>
      </w:r>
      <w:r w:rsidR="00343C6B" w:rsidRPr="00406DA7">
        <w:rPr>
          <w:rFonts w:ascii="Times New Roman" w:hAnsi="Times New Roman" w:cs="Times New Roman"/>
        </w:rPr>
        <w:t xml:space="preserve"> </w:t>
      </w:r>
    </w:p>
    <w:p w14:paraId="3A5F538E" w14:textId="0943991D" w:rsidR="00343C6B" w:rsidRDefault="00343C6B" w:rsidP="00343C6B">
      <w:pPr>
        <w:pStyle w:val="Listenabsatz"/>
        <w:numPr>
          <w:ilvl w:val="1"/>
          <w:numId w:val="7"/>
        </w:numPr>
        <w:rPr>
          <w:rFonts w:ascii="Times New Roman" w:hAnsi="Times New Roman" w:cs="Times New Roman"/>
        </w:rPr>
      </w:pPr>
      <w:r w:rsidRPr="00406DA7">
        <w:rPr>
          <w:rFonts w:ascii="Times New Roman" w:hAnsi="Times New Roman" w:cs="Times New Roman"/>
        </w:rPr>
        <w:t>die</w:t>
      </w:r>
      <w:r w:rsidR="000C4A6B" w:rsidRPr="00406DA7">
        <w:rPr>
          <w:rFonts w:ascii="Times New Roman" w:hAnsi="Times New Roman" w:cs="Times New Roman"/>
        </w:rPr>
        <w:t xml:space="preserve"> Charaktereigenschaften </w:t>
      </w:r>
      <w:r w:rsidR="00E14224" w:rsidRPr="00072814">
        <w:rPr>
          <w:rFonts w:ascii="Times New Roman" w:hAnsi="Times New Roman" w:cs="Times New Roman"/>
          <w:b/>
          <w:bCs/>
        </w:rPr>
        <w:t>Intelligenz</w:t>
      </w:r>
      <w:r w:rsidR="00E14224" w:rsidRPr="00406DA7">
        <w:rPr>
          <w:rFonts w:ascii="Times New Roman" w:hAnsi="Times New Roman" w:cs="Times New Roman"/>
        </w:rPr>
        <w:t xml:space="preserve">, </w:t>
      </w:r>
      <w:r w:rsidR="000C4A6B" w:rsidRPr="00072814">
        <w:rPr>
          <w:rFonts w:ascii="Times New Roman" w:hAnsi="Times New Roman" w:cs="Times New Roman"/>
          <w:b/>
          <w:bCs/>
        </w:rPr>
        <w:t>Stärke</w:t>
      </w:r>
      <w:r w:rsidR="000C4A6B" w:rsidRPr="00406DA7">
        <w:rPr>
          <w:rFonts w:ascii="Times New Roman" w:hAnsi="Times New Roman" w:cs="Times New Roman"/>
        </w:rPr>
        <w:t xml:space="preserve">, </w:t>
      </w:r>
      <w:r w:rsidR="000C4A6B" w:rsidRPr="00072814">
        <w:rPr>
          <w:rFonts w:ascii="Times New Roman" w:hAnsi="Times New Roman" w:cs="Times New Roman"/>
          <w:b/>
          <w:bCs/>
        </w:rPr>
        <w:t>Konstitution</w:t>
      </w:r>
      <w:r w:rsidR="00FF687C">
        <w:rPr>
          <w:rFonts w:ascii="Times New Roman" w:hAnsi="Times New Roman" w:cs="Times New Roman"/>
        </w:rPr>
        <w:t>,</w:t>
      </w:r>
      <w:r w:rsidR="000C4A6B" w:rsidRPr="00406DA7">
        <w:rPr>
          <w:rFonts w:ascii="Times New Roman" w:hAnsi="Times New Roman" w:cs="Times New Roman"/>
        </w:rPr>
        <w:t xml:space="preserve"> </w:t>
      </w:r>
      <w:r w:rsidR="00FF687C" w:rsidRPr="00072814">
        <w:rPr>
          <w:rFonts w:ascii="Times New Roman" w:hAnsi="Times New Roman" w:cs="Times New Roman"/>
          <w:b/>
          <w:bCs/>
        </w:rPr>
        <w:t>Weisheit</w:t>
      </w:r>
      <w:r w:rsidR="00FF687C">
        <w:rPr>
          <w:rFonts w:ascii="Times New Roman" w:hAnsi="Times New Roman" w:cs="Times New Roman"/>
        </w:rPr>
        <w:t xml:space="preserve"> und </w:t>
      </w:r>
      <w:r w:rsidR="000C4A6B" w:rsidRPr="00072814">
        <w:rPr>
          <w:rFonts w:ascii="Times New Roman" w:hAnsi="Times New Roman" w:cs="Times New Roman"/>
          <w:b/>
          <w:bCs/>
        </w:rPr>
        <w:t>Geschicklichkeit</w:t>
      </w:r>
      <w:r w:rsidR="000C4A6B" w:rsidRPr="00406DA7">
        <w:rPr>
          <w:rFonts w:ascii="Times New Roman" w:hAnsi="Times New Roman" w:cs="Times New Roman"/>
        </w:rPr>
        <w:t xml:space="preserve">. </w:t>
      </w:r>
    </w:p>
    <w:p w14:paraId="015591A8" w14:textId="6DC1D1CD" w:rsidR="008921B1" w:rsidRDefault="008921B1" w:rsidP="00343C6B">
      <w:pPr>
        <w:pStyle w:val="Listenabsatz"/>
        <w:numPr>
          <w:ilvl w:val="1"/>
          <w:numId w:val="7"/>
        </w:numPr>
        <w:rPr>
          <w:rFonts w:ascii="Times New Roman" w:hAnsi="Times New Roman" w:cs="Times New Roman"/>
        </w:rPr>
      </w:pPr>
      <w:r>
        <w:rPr>
          <w:rFonts w:ascii="Times New Roman" w:hAnsi="Times New Roman" w:cs="Times New Roman"/>
          <w:lang w:val="en-DE"/>
        </w:rPr>
        <w:t>Eine Rüstungsklasse (armor class) je nach Charakterklasse, Eigenschaften und Ausrüstung</w:t>
      </w:r>
    </w:p>
    <w:p w14:paraId="60B47B24" w14:textId="689EAD7D" w:rsidR="006D499E" w:rsidRPr="00FF4AC2" w:rsidRDefault="006D499E" w:rsidP="00FF4AC2">
      <w:pPr>
        <w:ind w:left="708"/>
        <w:rPr>
          <w:rFonts w:ascii="Times New Roman" w:hAnsi="Times New Roman" w:cs="Times New Roman"/>
        </w:rPr>
      </w:pPr>
      <w:r w:rsidRPr="00FF4AC2">
        <w:rPr>
          <w:rFonts w:ascii="Times New Roman" w:hAnsi="Times New Roman" w:cs="Times New Roman"/>
        </w:rPr>
        <w:t xml:space="preserve">Nach Spielbeginn </w:t>
      </w:r>
    </w:p>
    <w:p w14:paraId="27BC63F7" w14:textId="035F8A6D" w:rsidR="00343C6B" w:rsidRPr="006D499E" w:rsidRDefault="006D499E" w:rsidP="006D499E">
      <w:pPr>
        <w:pStyle w:val="Listenabsatz"/>
        <w:numPr>
          <w:ilvl w:val="1"/>
          <w:numId w:val="7"/>
        </w:numPr>
        <w:rPr>
          <w:rFonts w:ascii="Times New Roman" w:hAnsi="Times New Roman" w:cs="Times New Roman"/>
        </w:rPr>
      </w:pPr>
      <w:r w:rsidRPr="00406DA7">
        <w:rPr>
          <w:rFonts w:ascii="Times New Roman" w:hAnsi="Times New Roman" w:cs="Times New Roman"/>
        </w:rPr>
        <w:t>haben sie</w:t>
      </w:r>
      <w:r w:rsidRPr="006D499E">
        <w:rPr>
          <w:rFonts w:ascii="Times New Roman" w:hAnsi="Times New Roman" w:cs="Times New Roman"/>
        </w:rPr>
        <w:t xml:space="preserve"> </w:t>
      </w:r>
      <w:r w:rsidR="000C4A6B" w:rsidRPr="006D499E">
        <w:rPr>
          <w:rFonts w:ascii="Times New Roman" w:hAnsi="Times New Roman" w:cs="Times New Roman"/>
        </w:rPr>
        <w:t xml:space="preserve">eine aktuelle Position auf dem </w:t>
      </w:r>
      <w:r w:rsidR="00343C6B" w:rsidRPr="006D499E">
        <w:rPr>
          <w:rFonts w:ascii="Times New Roman" w:hAnsi="Times New Roman" w:cs="Times New Roman"/>
        </w:rPr>
        <w:t xml:space="preserve">zweidimensionalen </w:t>
      </w:r>
      <w:r w:rsidR="000C4A6B" w:rsidRPr="006D499E">
        <w:rPr>
          <w:rFonts w:ascii="Times New Roman" w:hAnsi="Times New Roman" w:cs="Times New Roman"/>
        </w:rPr>
        <w:t>Spielplan.</w:t>
      </w:r>
      <w:r w:rsidR="00343C6B" w:rsidRPr="006D499E">
        <w:rPr>
          <w:rFonts w:ascii="Times New Roman" w:hAnsi="Times New Roman" w:cs="Times New Roman"/>
        </w:rPr>
        <w:t xml:space="preserve"> </w:t>
      </w:r>
    </w:p>
    <w:p w14:paraId="03576D08" w14:textId="69F0FCE6" w:rsidR="00343C6B" w:rsidRPr="00406DA7" w:rsidRDefault="006D499E" w:rsidP="00343C6B">
      <w:pPr>
        <w:pStyle w:val="Listenabsatz"/>
        <w:numPr>
          <w:ilvl w:val="1"/>
          <w:numId w:val="7"/>
        </w:numPr>
        <w:rPr>
          <w:rFonts w:ascii="Times New Roman" w:hAnsi="Times New Roman" w:cs="Times New Roman"/>
        </w:rPr>
      </w:pPr>
      <w:r w:rsidRPr="00406DA7">
        <w:rPr>
          <w:rFonts w:ascii="Times New Roman" w:hAnsi="Times New Roman" w:cs="Times New Roman"/>
        </w:rPr>
        <w:t xml:space="preserve">haben sie </w:t>
      </w:r>
      <w:r w:rsidR="00343C6B" w:rsidRPr="00406DA7">
        <w:rPr>
          <w:rFonts w:ascii="Times New Roman" w:hAnsi="Times New Roman" w:cs="Times New Roman"/>
        </w:rPr>
        <w:t xml:space="preserve">eine Richtung in die sie gerade blicken (Nord, Ost, Süd, West). </w:t>
      </w:r>
    </w:p>
    <w:p w14:paraId="46345F6A" w14:textId="2FB3D740" w:rsidR="003267BD" w:rsidRPr="00406DA7" w:rsidRDefault="006D499E" w:rsidP="00343C6B">
      <w:pPr>
        <w:pStyle w:val="Listenabsatz"/>
        <w:numPr>
          <w:ilvl w:val="1"/>
          <w:numId w:val="7"/>
        </w:numPr>
        <w:rPr>
          <w:rFonts w:ascii="Times New Roman" w:hAnsi="Times New Roman" w:cs="Times New Roman"/>
        </w:rPr>
      </w:pPr>
      <w:r>
        <w:rPr>
          <w:rFonts w:ascii="Times New Roman" w:hAnsi="Times New Roman" w:cs="Times New Roman"/>
        </w:rPr>
        <w:t>w</w:t>
      </w:r>
      <w:r w:rsidR="00343C6B" w:rsidRPr="00406DA7">
        <w:rPr>
          <w:rFonts w:ascii="Times New Roman" w:hAnsi="Times New Roman" w:cs="Times New Roman"/>
        </w:rPr>
        <w:t>enn sie sich bewegen gehen sie ein</w:t>
      </w:r>
      <w:r w:rsidR="00E72D09">
        <w:rPr>
          <w:rFonts w:ascii="Times New Roman" w:hAnsi="Times New Roman" w:cs="Times New Roman"/>
          <w:lang w:val="en-DE"/>
        </w:rPr>
        <w:t xml:space="preserve"> oder zwei</w:t>
      </w:r>
      <w:r w:rsidR="00343C6B" w:rsidRPr="00406DA7">
        <w:rPr>
          <w:rFonts w:ascii="Times New Roman" w:hAnsi="Times New Roman" w:cs="Times New Roman"/>
        </w:rPr>
        <w:t xml:space="preserve"> Spielfelder in die Richtung in die sie gerade blicken. </w:t>
      </w:r>
    </w:p>
    <w:p w14:paraId="7E2B6608" w14:textId="2A5DB180" w:rsidR="004B54A2" w:rsidRPr="00406DA7" w:rsidRDefault="009F6FFA" w:rsidP="00343C6B">
      <w:pPr>
        <w:pStyle w:val="Listenabsatz"/>
        <w:numPr>
          <w:ilvl w:val="1"/>
          <w:numId w:val="7"/>
        </w:numPr>
        <w:rPr>
          <w:rFonts w:ascii="Times New Roman" w:hAnsi="Times New Roman" w:cs="Times New Roman"/>
        </w:rPr>
      </w:pPr>
      <w:r w:rsidRPr="00406DA7">
        <w:rPr>
          <w:rFonts w:ascii="Times New Roman" w:hAnsi="Times New Roman" w:cs="Times New Roman"/>
        </w:rPr>
        <w:t>Sie können</w:t>
      </w:r>
      <w:r w:rsidR="002B5DEB" w:rsidRPr="00406DA7">
        <w:rPr>
          <w:rFonts w:ascii="Times New Roman" w:hAnsi="Times New Roman" w:cs="Times New Roman"/>
        </w:rPr>
        <w:t xml:space="preserve"> </w:t>
      </w:r>
      <w:r w:rsidR="00350665" w:rsidRPr="00406DA7">
        <w:rPr>
          <w:rFonts w:ascii="Times New Roman" w:hAnsi="Times New Roman" w:cs="Times New Roman"/>
        </w:rPr>
        <w:t xml:space="preserve">mindestens </w:t>
      </w:r>
      <w:r w:rsidR="00072814">
        <w:rPr>
          <w:rFonts w:ascii="Times New Roman" w:hAnsi="Times New Roman" w:cs="Times New Roman"/>
          <w:lang w:val="en-DE"/>
        </w:rPr>
        <w:t>vier</w:t>
      </w:r>
      <w:r w:rsidR="002B5DEB" w:rsidRPr="00406DA7">
        <w:rPr>
          <w:rFonts w:ascii="Times New Roman" w:hAnsi="Times New Roman" w:cs="Times New Roman"/>
        </w:rPr>
        <w:t xml:space="preserve"> Felder in Blickrichtung sehen.</w:t>
      </w:r>
    </w:p>
    <w:p w14:paraId="34A780F8" w14:textId="74F4C3BE" w:rsidR="009F6FFA" w:rsidRPr="00406DA7" w:rsidRDefault="004B54A2" w:rsidP="00343C6B">
      <w:pPr>
        <w:pStyle w:val="Listenabsatz"/>
        <w:numPr>
          <w:ilvl w:val="1"/>
          <w:numId w:val="7"/>
        </w:numPr>
        <w:rPr>
          <w:rFonts w:ascii="Times New Roman" w:hAnsi="Times New Roman" w:cs="Times New Roman"/>
        </w:rPr>
      </w:pPr>
      <w:r w:rsidRPr="00406DA7">
        <w:rPr>
          <w:rFonts w:ascii="Times New Roman" w:hAnsi="Times New Roman" w:cs="Times New Roman"/>
        </w:rPr>
        <w:t>Sie können Artefakte nehmen und benutzen.</w:t>
      </w:r>
      <w:r w:rsidR="002B5DEB" w:rsidRPr="00406DA7">
        <w:rPr>
          <w:rFonts w:ascii="Times New Roman" w:hAnsi="Times New Roman" w:cs="Times New Roman"/>
        </w:rPr>
        <w:t xml:space="preserve"> </w:t>
      </w:r>
    </w:p>
    <w:p w14:paraId="3D47C1CD" w14:textId="4938AB8C" w:rsidR="000C4A6B" w:rsidRPr="00406DA7" w:rsidRDefault="003267BD" w:rsidP="00343C6B">
      <w:pPr>
        <w:pStyle w:val="Listenabsatz"/>
        <w:numPr>
          <w:ilvl w:val="1"/>
          <w:numId w:val="7"/>
        </w:numPr>
        <w:rPr>
          <w:rFonts w:ascii="Times New Roman" w:hAnsi="Times New Roman" w:cs="Times New Roman"/>
        </w:rPr>
      </w:pPr>
      <w:r w:rsidRPr="00406DA7">
        <w:rPr>
          <w:rFonts w:ascii="Times New Roman" w:hAnsi="Times New Roman" w:cs="Times New Roman"/>
        </w:rPr>
        <w:t>S</w:t>
      </w:r>
      <w:r w:rsidR="00343C6B" w:rsidRPr="00406DA7">
        <w:rPr>
          <w:rFonts w:ascii="Times New Roman" w:hAnsi="Times New Roman" w:cs="Times New Roman"/>
        </w:rPr>
        <w:t xml:space="preserve">ie müssen alle in der Lage sein, einen Gegner anzugreifen und abzuwehren. Jede Spielfigur macht das auf unterschiedliche Art und Weise. </w:t>
      </w:r>
    </w:p>
    <w:p w14:paraId="1E1A01B6" w14:textId="028C4989" w:rsidR="000F2B8C" w:rsidRPr="00406DA7" w:rsidRDefault="000F2B8C" w:rsidP="00343C6B">
      <w:pPr>
        <w:pStyle w:val="Listenabsatz"/>
        <w:numPr>
          <w:ilvl w:val="1"/>
          <w:numId w:val="7"/>
        </w:numPr>
        <w:rPr>
          <w:rFonts w:ascii="Times New Roman" w:hAnsi="Times New Roman" w:cs="Times New Roman"/>
        </w:rPr>
      </w:pPr>
      <w:r w:rsidRPr="00406DA7">
        <w:rPr>
          <w:rFonts w:ascii="Times New Roman" w:hAnsi="Times New Roman" w:cs="Times New Roman"/>
        </w:rPr>
        <w:t>Bei jedem Kampf werden Erfahrungspunkte gesammelt.</w:t>
      </w:r>
    </w:p>
    <w:p w14:paraId="15C2C49B" w14:textId="5D123EEA" w:rsidR="003267BD" w:rsidRDefault="003267BD" w:rsidP="00FE6F03">
      <w:pPr>
        <w:pStyle w:val="Listenabsatz"/>
        <w:numPr>
          <w:ilvl w:val="0"/>
          <w:numId w:val="7"/>
        </w:numPr>
        <w:rPr>
          <w:rFonts w:ascii="Times New Roman" w:hAnsi="Times New Roman" w:cs="Times New Roman"/>
        </w:rPr>
      </w:pPr>
      <w:r>
        <w:rPr>
          <w:rFonts w:ascii="Times New Roman" w:hAnsi="Times New Roman" w:cs="Times New Roman"/>
        </w:rPr>
        <w:t xml:space="preserve">Ein </w:t>
      </w:r>
      <w:r w:rsidRPr="000F2B8C">
        <w:rPr>
          <w:rFonts w:ascii="Times New Roman" w:hAnsi="Times New Roman" w:cs="Times New Roman"/>
          <w:b/>
        </w:rPr>
        <w:t>Monster</w:t>
      </w:r>
      <w:r>
        <w:rPr>
          <w:rFonts w:ascii="Times New Roman" w:hAnsi="Times New Roman" w:cs="Times New Roman"/>
        </w:rPr>
        <w:t xml:space="preserve"> ist eine Spielfigur, die </w:t>
      </w:r>
      <w:r w:rsidR="006D499E">
        <w:rPr>
          <w:rFonts w:ascii="Times New Roman" w:hAnsi="Times New Roman" w:cs="Times New Roman"/>
        </w:rPr>
        <w:t xml:space="preserve">vom Spielleiter </w:t>
      </w:r>
      <w:r w:rsidR="00101D97">
        <w:rPr>
          <w:rFonts w:ascii="Times New Roman" w:hAnsi="Times New Roman" w:cs="Times New Roman"/>
          <w:lang w:val="en-DE"/>
        </w:rPr>
        <w:t xml:space="preserve">(oder zufällig) </w:t>
      </w:r>
      <w:r>
        <w:rPr>
          <w:rFonts w:ascii="Times New Roman" w:hAnsi="Times New Roman" w:cs="Times New Roman"/>
        </w:rPr>
        <w:t xml:space="preserve">gesteuert wird. </w:t>
      </w:r>
    </w:p>
    <w:p w14:paraId="7037A71B" w14:textId="467E0BE4" w:rsidR="003267BD" w:rsidRPr="00406DA7" w:rsidRDefault="003267BD" w:rsidP="00FE6F03">
      <w:pPr>
        <w:pStyle w:val="Listenabsatz"/>
        <w:numPr>
          <w:ilvl w:val="0"/>
          <w:numId w:val="7"/>
        </w:numPr>
        <w:rPr>
          <w:rFonts w:ascii="Times New Roman" w:hAnsi="Times New Roman" w:cs="Times New Roman"/>
        </w:rPr>
      </w:pPr>
      <w:r w:rsidRPr="00406DA7">
        <w:rPr>
          <w:rFonts w:ascii="Times New Roman" w:hAnsi="Times New Roman" w:cs="Times New Roman"/>
        </w:rPr>
        <w:t xml:space="preserve">Der </w:t>
      </w:r>
      <w:r w:rsidRPr="00406DA7">
        <w:rPr>
          <w:rFonts w:ascii="Times New Roman" w:hAnsi="Times New Roman" w:cs="Times New Roman"/>
          <w:b/>
        </w:rPr>
        <w:t>Spielplan</w:t>
      </w:r>
      <w:r w:rsidRPr="00406DA7">
        <w:rPr>
          <w:rFonts w:ascii="Times New Roman" w:hAnsi="Times New Roman" w:cs="Times New Roman"/>
        </w:rPr>
        <w:t xml:space="preserve"> ist ein zweidimensionales Raster von Kästchen. Er besteht aus Gängen</w:t>
      </w:r>
      <w:r w:rsidR="008C2E26">
        <w:rPr>
          <w:rFonts w:ascii="Times New Roman" w:hAnsi="Times New Roman" w:cs="Times New Roman"/>
          <w:lang w:val="en-DE"/>
        </w:rPr>
        <w:t>,</w:t>
      </w:r>
      <w:r w:rsidRPr="00406DA7">
        <w:rPr>
          <w:rFonts w:ascii="Times New Roman" w:hAnsi="Times New Roman" w:cs="Times New Roman"/>
        </w:rPr>
        <w:t xml:space="preserve"> Räumen</w:t>
      </w:r>
      <w:r w:rsidR="008C2E26">
        <w:rPr>
          <w:rFonts w:ascii="Times New Roman" w:hAnsi="Times New Roman" w:cs="Times New Roman"/>
          <w:lang w:val="en-DE"/>
        </w:rPr>
        <w:t xml:space="preserve"> und Zugängen</w:t>
      </w:r>
      <w:r w:rsidRPr="00406DA7">
        <w:rPr>
          <w:rFonts w:ascii="Times New Roman" w:hAnsi="Times New Roman" w:cs="Times New Roman"/>
        </w:rPr>
        <w:t>.</w:t>
      </w:r>
      <w:r w:rsidR="00034CE1" w:rsidRPr="00406DA7">
        <w:rPr>
          <w:rFonts w:ascii="Times New Roman" w:hAnsi="Times New Roman" w:cs="Times New Roman"/>
        </w:rPr>
        <w:t xml:space="preserve"> Der Gamemaster erstellt den Spielplan für sein Spiel</w:t>
      </w:r>
      <w:r w:rsidR="001A1F1E" w:rsidRPr="00406DA7">
        <w:rPr>
          <w:rFonts w:ascii="Times New Roman" w:hAnsi="Times New Roman" w:cs="Times New Roman"/>
        </w:rPr>
        <w:t>. Er verteilt dabei auch die Monster</w:t>
      </w:r>
      <w:r w:rsidR="00FF4AC2">
        <w:rPr>
          <w:rFonts w:ascii="Times New Roman" w:hAnsi="Times New Roman" w:cs="Times New Roman"/>
        </w:rPr>
        <w:t>,</w:t>
      </w:r>
      <w:r w:rsidR="001A1F1E" w:rsidRPr="00406DA7">
        <w:rPr>
          <w:rFonts w:ascii="Times New Roman" w:hAnsi="Times New Roman" w:cs="Times New Roman"/>
        </w:rPr>
        <w:t xml:space="preserve"> </w:t>
      </w:r>
      <w:r w:rsidR="002435F5" w:rsidRPr="00406DA7">
        <w:rPr>
          <w:rFonts w:ascii="Times New Roman" w:hAnsi="Times New Roman" w:cs="Times New Roman"/>
        </w:rPr>
        <w:t>Artefakte</w:t>
      </w:r>
      <w:r w:rsidR="00FF4AC2">
        <w:rPr>
          <w:rFonts w:ascii="Times New Roman" w:hAnsi="Times New Roman" w:cs="Times New Roman"/>
        </w:rPr>
        <w:t xml:space="preserve"> und Fallen</w:t>
      </w:r>
      <w:r w:rsidR="001A1F1E" w:rsidRPr="00406DA7">
        <w:rPr>
          <w:rFonts w:ascii="Times New Roman" w:hAnsi="Times New Roman" w:cs="Times New Roman"/>
        </w:rPr>
        <w:t>.</w:t>
      </w:r>
      <w:r w:rsidR="008C2E26">
        <w:rPr>
          <w:rFonts w:ascii="Times New Roman" w:hAnsi="Times New Roman" w:cs="Times New Roman"/>
          <w:lang w:val="en-DE"/>
        </w:rPr>
        <w:t xml:space="preserve"> </w:t>
      </w:r>
      <w:r w:rsidR="00A71B7B">
        <w:rPr>
          <w:rFonts w:ascii="Times New Roman" w:hAnsi="Times New Roman" w:cs="Times New Roman"/>
          <w:lang w:val="en-DE"/>
        </w:rPr>
        <w:t>Er konfiguriert die Durchgänge und die Räume</w:t>
      </w:r>
      <w:r w:rsidR="009A4C6D">
        <w:rPr>
          <w:rFonts w:ascii="Times New Roman" w:hAnsi="Times New Roman" w:cs="Times New Roman"/>
          <w:lang w:val="en-DE"/>
        </w:rPr>
        <w:t xml:space="preserve"> durch Verteilung von Gegenständen und Fallen</w:t>
      </w:r>
      <w:r w:rsidR="00A71B7B">
        <w:rPr>
          <w:rFonts w:ascii="Times New Roman" w:hAnsi="Times New Roman" w:cs="Times New Roman"/>
          <w:lang w:val="en-DE"/>
        </w:rPr>
        <w:t>.</w:t>
      </w:r>
      <w:r w:rsidR="00F31886">
        <w:rPr>
          <w:rFonts w:ascii="Times New Roman" w:hAnsi="Times New Roman" w:cs="Times New Roman"/>
          <w:lang w:val="en-DE"/>
        </w:rPr>
        <w:t xml:space="preserve"> Ein Beispiel gab es in LS17.</w:t>
      </w:r>
    </w:p>
    <w:p w14:paraId="1369F8CE" w14:textId="77777777" w:rsidR="00B35858" w:rsidRDefault="00505F76" w:rsidP="00FE6F03">
      <w:pPr>
        <w:pStyle w:val="Listenabsatz"/>
        <w:numPr>
          <w:ilvl w:val="0"/>
          <w:numId w:val="7"/>
        </w:numPr>
        <w:rPr>
          <w:rFonts w:ascii="Times New Roman" w:hAnsi="Times New Roman" w:cs="Times New Roman"/>
        </w:rPr>
      </w:pPr>
      <w:r>
        <w:rPr>
          <w:rFonts w:ascii="Times New Roman" w:hAnsi="Times New Roman" w:cs="Times New Roman"/>
        </w:rPr>
        <w:t xml:space="preserve">Jede </w:t>
      </w:r>
      <w:r w:rsidRPr="00913A30">
        <w:rPr>
          <w:rFonts w:ascii="Times New Roman" w:hAnsi="Times New Roman" w:cs="Times New Roman"/>
          <w:b/>
        </w:rPr>
        <w:t>Spielrunde</w:t>
      </w:r>
      <w:r>
        <w:rPr>
          <w:rFonts w:ascii="Times New Roman" w:hAnsi="Times New Roman" w:cs="Times New Roman"/>
        </w:rPr>
        <w:t xml:space="preserve"> können </w:t>
      </w:r>
    </w:p>
    <w:p w14:paraId="232689F0" w14:textId="072E39BF" w:rsidR="00A71B7B" w:rsidRPr="00B35858" w:rsidRDefault="00505F76" w:rsidP="00B35858">
      <w:pPr>
        <w:ind w:left="1080"/>
        <w:rPr>
          <w:rFonts w:ascii="Times New Roman" w:hAnsi="Times New Roman" w:cs="Times New Roman"/>
        </w:rPr>
      </w:pPr>
      <w:r w:rsidRPr="00B35858">
        <w:rPr>
          <w:rFonts w:ascii="Times New Roman" w:hAnsi="Times New Roman" w:cs="Times New Roman"/>
        </w:rPr>
        <w:t xml:space="preserve">die </w:t>
      </w:r>
      <w:r w:rsidRPr="00B35858">
        <w:rPr>
          <w:rFonts w:ascii="Times New Roman" w:hAnsi="Times New Roman" w:cs="Times New Roman"/>
          <w:u w:val="single"/>
        </w:rPr>
        <w:t>Spielfiguren</w:t>
      </w:r>
      <w:r w:rsidRPr="00B35858">
        <w:rPr>
          <w:rFonts w:ascii="Times New Roman" w:hAnsi="Times New Roman" w:cs="Times New Roman"/>
        </w:rPr>
        <w:t xml:space="preserve"> </w:t>
      </w:r>
    </w:p>
    <w:p w14:paraId="69DC7258" w14:textId="57AF9D31" w:rsidR="00A71B7B" w:rsidRPr="00A71B7B" w:rsidRDefault="00505F76" w:rsidP="00A71B7B">
      <w:pPr>
        <w:pStyle w:val="Listenabsatz"/>
        <w:numPr>
          <w:ilvl w:val="1"/>
          <w:numId w:val="7"/>
        </w:numPr>
        <w:rPr>
          <w:rFonts w:ascii="Times New Roman" w:hAnsi="Times New Roman" w:cs="Times New Roman"/>
        </w:rPr>
      </w:pPr>
      <w:r>
        <w:rPr>
          <w:rFonts w:ascii="Times New Roman" w:hAnsi="Times New Roman" w:cs="Times New Roman"/>
        </w:rPr>
        <w:t xml:space="preserve">in eine Richtung </w:t>
      </w:r>
      <w:r w:rsidR="00B35858">
        <w:rPr>
          <w:rFonts w:ascii="Times New Roman" w:hAnsi="Times New Roman" w:cs="Times New Roman"/>
          <w:lang w:val="en-DE"/>
        </w:rPr>
        <w:t xml:space="preserve">ein bis zwei Felder </w:t>
      </w:r>
      <w:r w:rsidRPr="00B35858">
        <w:rPr>
          <w:rFonts w:ascii="Times New Roman" w:hAnsi="Times New Roman" w:cs="Times New Roman"/>
          <w:b/>
        </w:rPr>
        <w:t>bewegt werden</w:t>
      </w:r>
      <w:r w:rsidR="00A71B7B" w:rsidRPr="00B35858">
        <w:rPr>
          <w:rFonts w:ascii="Times New Roman" w:hAnsi="Times New Roman" w:cs="Times New Roman"/>
          <w:b/>
          <w:lang w:val="en-DE"/>
        </w:rPr>
        <w:t xml:space="preserve"> </w:t>
      </w:r>
      <w:r w:rsidR="00B35858">
        <w:rPr>
          <w:rFonts w:ascii="Times New Roman" w:hAnsi="Times New Roman" w:cs="Times New Roman"/>
          <w:u w:val="single"/>
          <w:lang w:val="en-DE"/>
        </w:rPr>
        <w:t>UND</w:t>
      </w:r>
      <w:r w:rsidR="00B35858">
        <w:rPr>
          <w:rFonts w:ascii="Times New Roman" w:hAnsi="Times New Roman" w:cs="Times New Roman"/>
          <w:lang w:val="en-DE"/>
        </w:rPr>
        <w:t xml:space="preserve"> </w:t>
      </w:r>
    </w:p>
    <w:p w14:paraId="5264DC6A" w14:textId="67EB0D0B" w:rsidR="00A71B7B" w:rsidRPr="00B35858" w:rsidRDefault="00A71B7B" w:rsidP="00A71B7B">
      <w:pPr>
        <w:pStyle w:val="Listenabsatz"/>
        <w:numPr>
          <w:ilvl w:val="1"/>
          <w:numId w:val="7"/>
        </w:numPr>
        <w:rPr>
          <w:rFonts w:ascii="Times New Roman" w:hAnsi="Times New Roman" w:cs="Times New Roman"/>
        </w:rPr>
      </w:pPr>
      <w:r w:rsidRPr="00B35858">
        <w:rPr>
          <w:rFonts w:ascii="Times New Roman" w:hAnsi="Times New Roman" w:cs="Times New Roman"/>
          <w:b/>
          <w:lang w:val="en-DE"/>
        </w:rPr>
        <w:t>eine Handlung</w:t>
      </w:r>
      <w:r>
        <w:rPr>
          <w:rFonts w:ascii="Times New Roman" w:hAnsi="Times New Roman" w:cs="Times New Roman"/>
          <w:lang w:val="en-DE"/>
        </w:rPr>
        <w:t xml:space="preserve"> durchführen</w:t>
      </w:r>
      <w:r w:rsidR="00505F76">
        <w:rPr>
          <w:rFonts w:ascii="Times New Roman" w:hAnsi="Times New Roman" w:cs="Times New Roman"/>
        </w:rPr>
        <w:t xml:space="preserve">. </w:t>
      </w:r>
      <w:r w:rsidR="00B35858">
        <w:rPr>
          <w:rFonts w:ascii="Times New Roman" w:hAnsi="Times New Roman" w:cs="Times New Roman"/>
        </w:rPr>
        <w:br/>
      </w:r>
      <w:r w:rsidR="00B35858" w:rsidRPr="00B35858">
        <w:rPr>
          <w:rFonts w:ascii="Times New Roman" w:hAnsi="Times New Roman" w:cs="Times New Roman"/>
          <w:u w:val="single"/>
          <w:lang w:val="en-DE"/>
        </w:rPr>
        <w:t>ODER</w:t>
      </w:r>
    </w:p>
    <w:p w14:paraId="3F605409" w14:textId="5FA07FBB" w:rsidR="00B35858" w:rsidRDefault="00B35858" w:rsidP="00A71B7B">
      <w:pPr>
        <w:pStyle w:val="Listenabsatz"/>
        <w:numPr>
          <w:ilvl w:val="1"/>
          <w:numId w:val="7"/>
        </w:numPr>
        <w:rPr>
          <w:rFonts w:ascii="Times New Roman" w:hAnsi="Times New Roman" w:cs="Times New Roman"/>
        </w:rPr>
      </w:pPr>
      <w:r>
        <w:rPr>
          <w:rFonts w:ascii="Times New Roman" w:hAnsi="Times New Roman" w:cs="Times New Roman"/>
          <w:b/>
          <w:lang w:val="en-DE"/>
        </w:rPr>
        <w:t>Rast machen</w:t>
      </w:r>
      <w:r w:rsidRPr="00B35858">
        <w:rPr>
          <w:rFonts w:ascii="Times New Roman" w:hAnsi="Times New Roman" w:cs="Times New Roman"/>
          <w:lang w:val="en-DE"/>
        </w:rPr>
        <w:t>, um Lebenspunkte und magische Fähigkeiten zurückzugewinnen.</w:t>
      </w:r>
    </w:p>
    <w:p w14:paraId="0E02B6B7" w14:textId="77777777" w:rsidR="00B35858" w:rsidRDefault="00B35858" w:rsidP="00B35858">
      <w:pPr>
        <w:ind w:left="1080"/>
        <w:rPr>
          <w:rFonts w:ascii="Times New Roman" w:hAnsi="Times New Roman" w:cs="Times New Roman"/>
        </w:rPr>
      </w:pPr>
    </w:p>
    <w:p w14:paraId="38D206AF" w14:textId="77777777" w:rsidR="00B35858" w:rsidRDefault="00505F76" w:rsidP="00B35858">
      <w:pPr>
        <w:ind w:left="1080"/>
        <w:rPr>
          <w:rFonts w:ascii="Times New Roman" w:hAnsi="Times New Roman" w:cs="Times New Roman"/>
        </w:rPr>
      </w:pPr>
      <w:r w:rsidRPr="00B35858">
        <w:rPr>
          <w:rFonts w:ascii="Times New Roman" w:hAnsi="Times New Roman" w:cs="Times New Roman"/>
          <w:u w:val="single"/>
        </w:rPr>
        <w:t>Monster</w:t>
      </w:r>
      <w:r w:rsidRPr="00B35858">
        <w:rPr>
          <w:rFonts w:ascii="Times New Roman" w:hAnsi="Times New Roman" w:cs="Times New Roman"/>
        </w:rPr>
        <w:t xml:space="preserve"> </w:t>
      </w:r>
    </w:p>
    <w:p w14:paraId="303C99EA" w14:textId="77777777" w:rsidR="00B35858" w:rsidRDefault="00FF4AC2" w:rsidP="00B35858">
      <w:pPr>
        <w:pStyle w:val="Listenabsatz"/>
        <w:numPr>
          <w:ilvl w:val="0"/>
          <w:numId w:val="29"/>
        </w:numPr>
        <w:rPr>
          <w:rFonts w:ascii="Times New Roman" w:hAnsi="Times New Roman" w:cs="Times New Roman"/>
          <w:lang w:val="en-DE"/>
        </w:rPr>
      </w:pPr>
      <w:r w:rsidRPr="00B35858">
        <w:rPr>
          <w:rFonts w:ascii="Times New Roman" w:hAnsi="Times New Roman" w:cs="Times New Roman"/>
        </w:rPr>
        <w:t xml:space="preserve">können vom Spielleiter (dungeon master) </w:t>
      </w:r>
      <w:r w:rsidR="00A71B7B" w:rsidRPr="00B35858">
        <w:rPr>
          <w:rFonts w:ascii="Times New Roman" w:hAnsi="Times New Roman" w:cs="Times New Roman"/>
          <w:lang w:val="en-DE"/>
        </w:rPr>
        <w:t xml:space="preserve">oder zufällig </w:t>
      </w:r>
      <w:r w:rsidRPr="00B35858">
        <w:rPr>
          <w:rFonts w:ascii="Times New Roman" w:hAnsi="Times New Roman" w:cs="Times New Roman"/>
        </w:rPr>
        <w:t>bewegt werden</w:t>
      </w:r>
      <w:r w:rsidR="00505F76" w:rsidRPr="00B35858">
        <w:rPr>
          <w:rFonts w:ascii="Times New Roman" w:hAnsi="Times New Roman" w:cs="Times New Roman"/>
        </w:rPr>
        <w:t>.</w:t>
      </w:r>
      <w:r w:rsidR="00B35858" w:rsidRPr="00B35858">
        <w:rPr>
          <w:rFonts w:ascii="Times New Roman" w:hAnsi="Times New Roman" w:cs="Times New Roman"/>
          <w:lang w:val="en-DE"/>
        </w:rPr>
        <w:t xml:space="preserve"> </w:t>
      </w:r>
    </w:p>
    <w:p w14:paraId="5973552E" w14:textId="77777777" w:rsidR="00B35858" w:rsidRDefault="00B35858" w:rsidP="00B35858">
      <w:pPr>
        <w:pStyle w:val="Listenabsatz"/>
        <w:numPr>
          <w:ilvl w:val="0"/>
          <w:numId w:val="29"/>
        </w:numPr>
        <w:rPr>
          <w:rFonts w:ascii="Times New Roman" w:hAnsi="Times New Roman" w:cs="Times New Roman"/>
          <w:lang w:val="en-DE"/>
        </w:rPr>
      </w:pPr>
      <w:r w:rsidRPr="00B35858">
        <w:rPr>
          <w:rFonts w:ascii="Times New Roman" w:hAnsi="Times New Roman" w:cs="Times New Roman"/>
          <w:lang w:val="en-DE"/>
        </w:rPr>
        <w:t xml:space="preserve">Sie greifen immer an, wenn Spieler auf sie zugehen. </w:t>
      </w:r>
    </w:p>
    <w:p w14:paraId="634938A2" w14:textId="00C38997" w:rsidR="00505F76" w:rsidRDefault="00B35858" w:rsidP="00B35858">
      <w:pPr>
        <w:pStyle w:val="Listenabsatz"/>
        <w:numPr>
          <w:ilvl w:val="0"/>
          <w:numId w:val="29"/>
        </w:numPr>
        <w:rPr>
          <w:rFonts w:ascii="Times New Roman" w:hAnsi="Times New Roman" w:cs="Times New Roman"/>
          <w:lang w:val="en-DE"/>
        </w:rPr>
      </w:pPr>
      <w:r w:rsidRPr="00B35858">
        <w:rPr>
          <w:rFonts w:ascii="Times New Roman" w:hAnsi="Times New Roman" w:cs="Times New Roman"/>
          <w:lang w:val="en-DE"/>
        </w:rPr>
        <w:t xml:space="preserve">Es besteht </w:t>
      </w:r>
      <w:r w:rsidR="00E64723">
        <w:rPr>
          <w:rFonts w:ascii="Times New Roman" w:hAnsi="Times New Roman" w:cs="Times New Roman"/>
          <w:lang w:val="en-DE"/>
        </w:rPr>
        <w:t>7</w:t>
      </w:r>
      <w:r>
        <w:rPr>
          <w:rFonts w:ascii="Times New Roman" w:hAnsi="Times New Roman" w:cs="Times New Roman"/>
          <w:lang w:val="en-DE"/>
        </w:rPr>
        <w:t>0</w:t>
      </w:r>
      <w:r w:rsidRPr="00B35858">
        <w:rPr>
          <w:rFonts w:ascii="Times New Roman" w:hAnsi="Times New Roman" w:cs="Times New Roman"/>
          <w:lang w:val="en-DE"/>
        </w:rPr>
        <w:t>% Chance, dass sie eine Gruppe entdeckter Spieler verfolgen</w:t>
      </w:r>
      <w:r>
        <w:rPr>
          <w:rFonts w:ascii="Times New Roman" w:hAnsi="Times New Roman" w:cs="Times New Roman"/>
          <w:lang w:val="en-DE"/>
        </w:rPr>
        <w:t>.</w:t>
      </w:r>
    </w:p>
    <w:p w14:paraId="74F113A9" w14:textId="1AD5B1ED" w:rsidR="00B35858" w:rsidRPr="00B35858" w:rsidRDefault="00E64723" w:rsidP="00B35858">
      <w:pPr>
        <w:pStyle w:val="Listenabsatz"/>
        <w:numPr>
          <w:ilvl w:val="0"/>
          <w:numId w:val="29"/>
        </w:numPr>
        <w:rPr>
          <w:rFonts w:ascii="Times New Roman" w:hAnsi="Times New Roman" w:cs="Times New Roman"/>
          <w:lang w:val="en-DE"/>
        </w:rPr>
      </w:pPr>
      <w:r>
        <w:rPr>
          <w:rFonts w:ascii="Times New Roman" w:hAnsi="Times New Roman" w:cs="Times New Roman"/>
          <w:lang w:val="en-DE"/>
        </w:rPr>
        <w:t>Es besteht 10% Chance, dass sie weglaufen</w:t>
      </w:r>
      <w:r w:rsidR="004C3183">
        <w:rPr>
          <w:rFonts w:ascii="Times New Roman" w:hAnsi="Times New Roman" w:cs="Times New Roman"/>
          <w:lang w:val="en-DE"/>
        </w:rPr>
        <w:t>.</w:t>
      </w:r>
    </w:p>
    <w:p w14:paraId="227EC8F4" w14:textId="4F206D71" w:rsidR="00505F76" w:rsidRDefault="00505F76" w:rsidP="00505F76">
      <w:pPr>
        <w:pStyle w:val="Listenabsatz"/>
        <w:numPr>
          <w:ilvl w:val="0"/>
          <w:numId w:val="7"/>
        </w:numPr>
        <w:rPr>
          <w:rFonts w:ascii="Times New Roman" w:hAnsi="Times New Roman" w:cs="Times New Roman"/>
        </w:rPr>
      </w:pPr>
      <w:r>
        <w:rPr>
          <w:rFonts w:ascii="Times New Roman" w:hAnsi="Times New Roman" w:cs="Times New Roman"/>
        </w:rPr>
        <w:t xml:space="preserve">Befinden sich am Ende der Spielrunde ein Monster und eine Spielfigur auf demselben Feld, wird </w:t>
      </w:r>
      <w:r w:rsidR="00A71B7B">
        <w:rPr>
          <w:rFonts w:ascii="Times New Roman" w:hAnsi="Times New Roman" w:cs="Times New Roman"/>
          <w:lang w:val="en-DE"/>
        </w:rPr>
        <w:t xml:space="preserve">automatisch </w:t>
      </w:r>
      <w:r>
        <w:rPr>
          <w:rFonts w:ascii="Times New Roman" w:hAnsi="Times New Roman" w:cs="Times New Roman"/>
        </w:rPr>
        <w:t xml:space="preserve">eine </w:t>
      </w:r>
      <w:r w:rsidRPr="00913A30">
        <w:rPr>
          <w:rFonts w:ascii="Times New Roman" w:hAnsi="Times New Roman" w:cs="Times New Roman"/>
          <w:b/>
        </w:rPr>
        <w:t>Kampfrunde</w:t>
      </w:r>
      <w:r>
        <w:rPr>
          <w:rFonts w:ascii="Times New Roman" w:hAnsi="Times New Roman" w:cs="Times New Roman"/>
        </w:rPr>
        <w:t xml:space="preserve"> durchgeführt. Dabei greif</w:t>
      </w:r>
      <w:r w:rsidR="00A71B7B">
        <w:rPr>
          <w:rFonts w:ascii="Times New Roman" w:hAnsi="Times New Roman" w:cs="Times New Roman"/>
          <w:lang w:val="en-DE"/>
        </w:rPr>
        <w:t>en</w:t>
      </w:r>
      <w:r>
        <w:rPr>
          <w:rFonts w:ascii="Times New Roman" w:hAnsi="Times New Roman" w:cs="Times New Roman"/>
        </w:rPr>
        <w:t xml:space="preserve"> sowohl die Spielfigur wie auch das Monster an. Der Gegner verteidigt sich</w:t>
      </w:r>
      <w:r w:rsidR="00A71B7B">
        <w:rPr>
          <w:rFonts w:ascii="Times New Roman" w:hAnsi="Times New Roman" w:cs="Times New Roman"/>
          <w:lang w:val="en-DE"/>
        </w:rPr>
        <w:t xml:space="preserve"> automatisch durch seine </w:t>
      </w:r>
      <w:r w:rsidR="00A71B7B" w:rsidRPr="009A4C6D">
        <w:rPr>
          <w:rFonts w:ascii="Times New Roman" w:hAnsi="Times New Roman" w:cs="Times New Roman"/>
          <w:b/>
          <w:lang w:val="en-DE"/>
        </w:rPr>
        <w:t>Rüstungsklasse</w:t>
      </w:r>
      <w:r>
        <w:rPr>
          <w:rFonts w:ascii="Times New Roman" w:hAnsi="Times New Roman" w:cs="Times New Roman"/>
        </w:rPr>
        <w:t xml:space="preserve">. Ist der Angriff stärker als die Verteidigung, verliert der Verteidiger so viel </w:t>
      </w:r>
      <w:r w:rsidRPr="00115C17">
        <w:rPr>
          <w:rFonts w:ascii="Times New Roman" w:hAnsi="Times New Roman" w:cs="Times New Roman"/>
          <w:b/>
        </w:rPr>
        <w:t>Lebenspunkte</w:t>
      </w:r>
      <w:r>
        <w:rPr>
          <w:rFonts w:ascii="Times New Roman" w:hAnsi="Times New Roman" w:cs="Times New Roman"/>
        </w:rPr>
        <w:t xml:space="preserve"> wie </w:t>
      </w:r>
      <w:r w:rsidR="00AE074F">
        <w:rPr>
          <w:rFonts w:ascii="Times New Roman" w:hAnsi="Times New Roman" w:cs="Times New Roman"/>
          <w:lang w:val="en-DE"/>
        </w:rPr>
        <w:t>vom Angreifer “erwürfelt” wird</w:t>
      </w:r>
      <w:r>
        <w:rPr>
          <w:rFonts w:ascii="Times New Roman" w:hAnsi="Times New Roman" w:cs="Times New Roman"/>
        </w:rPr>
        <w:t>.</w:t>
      </w:r>
      <w:r w:rsidR="008F45D8">
        <w:rPr>
          <w:rFonts w:ascii="Times New Roman" w:hAnsi="Times New Roman" w:cs="Times New Roman"/>
        </w:rPr>
        <w:t xml:space="preserve"> </w:t>
      </w:r>
      <w:r w:rsidR="00AE074F">
        <w:rPr>
          <w:rFonts w:ascii="Times New Roman" w:hAnsi="Times New Roman" w:cs="Times New Roman"/>
          <w:lang w:val="en-DE"/>
        </w:rPr>
        <w:t>Der Schadenswurf ist von der Charakterklaase, den individuellen Eigenschaften des Charakters, der Art des Angriffs abhängig.</w:t>
      </w:r>
    </w:p>
    <w:p w14:paraId="38917576" w14:textId="7496E376" w:rsidR="009A4C6D" w:rsidRDefault="009A4C6D" w:rsidP="009A4C6D">
      <w:pPr>
        <w:rPr>
          <w:rFonts w:ascii="Times New Roman" w:hAnsi="Times New Roman" w:cs="Times New Roman"/>
        </w:rPr>
      </w:pPr>
    </w:p>
    <w:p w14:paraId="4286BDB9" w14:textId="77777777" w:rsidR="00CF33BB" w:rsidRDefault="00CF33BB">
      <w:pPr>
        <w:rPr>
          <w:rFonts w:ascii="Times New Roman" w:hAnsi="Times New Roman" w:cs="Times New Roman"/>
          <w:color w:val="7030A0"/>
          <w:lang w:val="en-DE"/>
        </w:rPr>
      </w:pPr>
      <w:r>
        <w:rPr>
          <w:rFonts w:ascii="Times New Roman" w:hAnsi="Times New Roman" w:cs="Times New Roman"/>
          <w:color w:val="7030A0"/>
          <w:lang w:val="en-DE"/>
        </w:rPr>
        <w:br w:type="page"/>
      </w:r>
    </w:p>
    <w:p w14:paraId="30720194" w14:textId="57285D0E" w:rsidR="00563152" w:rsidRDefault="00563152" w:rsidP="00563152">
      <w:pPr>
        <w:pStyle w:val="Aufgabentext"/>
        <w:pBdr>
          <w:top w:val="single" w:sz="12" w:space="1" w:color="7030A0"/>
        </w:pBdr>
        <w:jc w:val="both"/>
        <w:rPr>
          <w:rFonts w:ascii="Times New Roman" w:hAnsi="Times New Roman" w:cs="Times New Roman"/>
          <w:color w:val="7030A0"/>
          <w:lang w:val="en-DE"/>
        </w:rPr>
      </w:pPr>
      <w:r>
        <w:rPr>
          <w:rFonts w:ascii="Times New Roman" w:hAnsi="Times New Roman" w:cs="Times New Roman"/>
          <w:color w:val="7030A0"/>
          <w:lang w:val="en-DE"/>
        </w:rPr>
        <w:lastRenderedPageBreak/>
        <w:t>Spielbeginn:</w:t>
      </w:r>
    </w:p>
    <w:p w14:paraId="465E6F84" w14:textId="7E9C8981" w:rsidR="00563152" w:rsidRPr="00563152" w:rsidRDefault="00563152" w:rsidP="00563152">
      <w:pPr>
        <w:rPr>
          <w:lang w:val="en-DE"/>
        </w:rPr>
      </w:pPr>
      <w:r w:rsidRPr="00563152">
        <w:rPr>
          <w:lang w:val="en-DE"/>
        </w:rPr>
        <w:t xml:space="preserve">Ein Szenario beginnt </w:t>
      </w:r>
      <w:r>
        <w:rPr>
          <w:lang w:val="en-DE"/>
        </w:rPr>
        <w:t xml:space="preserve">mit einem einleitenden Text über das Spielziel und mit den Spielern </w:t>
      </w:r>
      <w:r w:rsidRPr="00563152">
        <w:rPr>
          <w:lang w:val="en-DE"/>
        </w:rPr>
        <w:t>am Eingang der Dungeon</w:t>
      </w:r>
    </w:p>
    <w:p w14:paraId="5BA109AC" w14:textId="77777777" w:rsidR="00563152" w:rsidRPr="00563152" w:rsidRDefault="00563152" w:rsidP="009A4C6D">
      <w:pPr>
        <w:rPr>
          <w:lang w:val="en-DE"/>
        </w:rPr>
      </w:pPr>
    </w:p>
    <w:p w14:paraId="6DC00249" w14:textId="77777777" w:rsidR="00E15384" w:rsidRPr="00072814" w:rsidRDefault="00E15384" w:rsidP="00E15384">
      <w:pPr>
        <w:pStyle w:val="Aufgabentext"/>
        <w:pBdr>
          <w:top w:val="single" w:sz="12" w:space="1" w:color="7030A0"/>
        </w:pBdr>
        <w:jc w:val="both"/>
        <w:rPr>
          <w:rFonts w:ascii="Times New Roman" w:hAnsi="Times New Roman" w:cs="Times New Roman"/>
          <w:color w:val="7030A0"/>
          <w:lang w:val="en-DE"/>
        </w:rPr>
      </w:pPr>
      <w:r>
        <w:rPr>
          <w:rFonts w:ascii="Times New Roman" w:hAnsi="Times New Roman" w:cs="Times New Roman"/>
          <w:color w:val="7030A0"/>
          <w:lang w:val="en-DE"/>
        </w:rPr>
        <w:t>Spielziel</w:t>
      </w:r>
    </w:p>
    <w:p w14:paraId="7A2495BD" w14:textId="77777777" w:rsidR="00E15384" w:rsidRPr="00FD0FAD" w:rsidRDefault="00E15384" w:rsidP="00E15384">
      <w:pPr>
        <w:rPr>
          <w:lang w:val="en-DE"/>
        </w:rPr>
      </w:pPr>
      <w:r>
        <w:rPr>
          <w:lang w:val="en-DE"/>
        </w:rPr>
        <w:t>Ein reicher Adliger sucht einen im Verließ versteckten Gegenstand. Die drei Teile eines begehrten Gegenstandes müssen gefunden und zum Ausgang gebracht werden. Was für eine Gegenstand ist, ist der Kreativität des Spielleiters (Beim mit gelieferten Spiel also der Gruppe) überlassen.</w:t>
      </w:r>
    </w:p>
    <w:p w14:paraId="6891712A" w14:textId="77777777" w:rsidR="00E15384" w:rsidRPr="00C52EAD" w:rsidRDefault="00E15384" w:rsidP="00E15384"/>
    <w:p w14:paraId="09298072" w14:textId="4075D2F3" w:rsidR="004912F1" w:rsidRPr="00C52EAD" w:rsidRDefault="004912F1" w:rsidP="004912F1">
      <w:pPr>
        <w:pStyle w:val="Aufgabentext"/>
        <w:pBdr>
          <w:top w:val="single" w:sz="12" w:space="1" w:color="7030A0"/>
        </w:pBdr>
        <w:jc w:val="both"/>
        <w:rPr>
          <w:rFonts w:ascii="Times New Roman" w:hAnsi="Times New Roman" w:cs="Times New Roman"/>
          <w:color w:val="7030A0"/>
          <w:lang w:val="en-DE"/>
        </w:rPr>
      </w:pPr>
      <w:r>
        <w:rPr>
          <w:rFonts w:ascii="Times New Roman" w:hAnsi="Times New Roman" w:cs="Times New Roman"/>
          <w:color w:val="7030A0"/>
          <w:lang w:val="en-DE"/>
        </w:rPr>
        <w:t>Berechnung von Modifizierungen</w:t>
      </w:r>
    </w:p>
    <w:p w14:paraId="183138A2" w14:textId="559CC83A" w:rsidR="004912F1" w:rsidRDefault="004912F1" w:rsidP="004912F1">
      <w:pPr>
        <w:rPr>
          <w:lang w:val="en-DE"/>
        </w:rPr>
      </w:pPr>
      <w:r>
        <w:rPr>
          <w:lang w:val="en-DE"/>
        </w:rPr>
        <w:t>Modifizierungen nehmen die Punkte einer Charaktereigenschaft als Basis, subtrahieren 10 und teilen durch 2. Es wird abgerundet.</w:t>
      </w:r>
    </w:p>
    <w:p w14:paraId="36477AA7" w14:textId="6345532A" w:rsidR="004912F1" w:rsidRDefault="004912F1" w:rsidP="004912F1">
      <w:pPr>
        <w:rPr>
          <w:lang w:val="en-DE"/>
        </w:rPr>
      </w:pPr>
      <w:r>
        <w:rPr>
          <w:lang w:val="en-DE"/>
        </w:rPr>
        <w:t xml:space="preserve">Zusatzpunkte = </w:t>
      </w:r>
      <w:r w:rsidR="007A1CBF">
        <w:rPr>
          <w:lang w:val="en-DE"/>
        </w:rPr>
        <w:t>(</w:t>
      </w:r>
      <w:r>
        <w:rPr>
          <w:lang w:val="en-DE"/>
        </w:rPr>
        <w:t xml:space="preserve">Basispunkte </w:t>
      </w:r>
      <w:r w:rsidR="007A1CBF">
        <w:rPr>
          <w:lang w:val="en-DE"/>
        </w:rPr>
        <w:t>– 10 ) / 2</w:t>
      </w:r>
    </w:p>
    <w:p w14:paraId="75944EB7" w14:textId="77777777" w:rsidR="00563152" w:rsidRPr="004912F1" w:rsidRDefault="00563152" w:rsidP="004912F1">
      <w:pPr>
        <w:rPr>
          <w:lang w:val="en-DE"/>
        </w:rPr>
      </w:pPr>
    </w:p>
    <w:p w14:paraId="28A20C47" w14:textId="78B91C71" w:rsidR="00276ED0" w:rsidRDefault="00276ED0" w:rsidP="00F3268B">
      <w:pPr>
        <w:pStyle w:val="Aufgabentext"/>
        <w:pBdr>
          <w:top w:val="single" w:sz="12" w:space="1" w:color="7030A0"/>
        </w:pBdr>
        <w:tabs>
          <w:tab w:val="left" w:pos="2304"/>
        </w:tabs>
        <w:jc w:val="both"/>
        <w:rPr>
          <w:rFonts w:ascii="Times New Roman" w:hAnsi="Times New Roman" w:cs="Times New Roman"/>
          <w:color w:val="7030A0"/>
          <w:lang w:val="en-DE"/>
        </w:rPr>
      </w:pPr>
      <w:r>
        <w:rPr>
          <w:rFonts w:ascii="Times New Roman" w:hAnsi="Times New Roman" w:cs="Times New Roman"/>
          <w:color w:val="7030A0"/>
          <w:lang w:val="en-DE"/>
        </w:rPr>
        <w:t>Charakter</w:t>
      </w:r>
      <w:r>
        <w:rPr>
          <w:rFonts w:ascii="Times New Roman" w:hAnsi="Times New Roman" w:cs="Times New Roman"/>
          <w:color w:val="7030A0"/>
          <w:lang w:val="en-DE"/>
        </w:rPr>
        <w:t xml:space="preserve"> erstellen</w:t>
      </w:r>
    </w:p>
    <w:p w14:paraId="57467973" w14:textId="330BBDF0" w:rsidR="004912F1" w:rsidRDefault="00F3268B" w:rsidP="004912F1">
      <w:pPr>
        <w:pStyle w:val="Listenabsatz"/>
        <w:numPr>
          <w:ilvl w:val="0"/>
          <w:numId w:val="26"/>
        </w:numPr>
        <w:rPr>
          <w:lang w:val="en-DE"/>
        </w:rPr>
      </w:pPr>
      <w:r>
        <w:rPr>
          <w:lang w:val="en-DE"/>
        </w:rPr>
        <w:t xml:space="preserve">Die </w:t>
      </w:r>
      <w:r w:rsidRPr="00F3268B">
        <w:rPr>
          <w:b/>
          <w:lang w:val="en-DE"/>
        </w:rPr>
        <w:t>Charaktereingenschaften</w:t>
      </w:r>
      <w:r>
        <w:rPr>
          <w:lang w:val="en-DE"/>
        </w:rPr>
        <w:t xml:space="preserve"> werden wie folgt zufällig erstellt: </w:t>
      </w:r>
      <w:r w:rsidR="004912F1">
        <w:rPr>
          <w:lang w:val="en-DE"/>
        </w:rPr>
        <w:t>Es werden 5 zufällige Werte zwischen 3 und 18 erstellt. Ist die Summe aller Werte kleiner 60, so wird der schlechteste Wert neu generiert, bis die Summe mindestends 60 ergibt.</w:t>
      </w:r>
    </w:p>
    <w:p w14:paraId="7A84C663" w14:textId="5F05BBA8" w:rsidR="004912F1" w:rsidRDefault="004912F1" w:rsidP="004912F1">
      <w:pPr>
        <w:pStyle w:val="Listenabsatz"/>
        <w:numPr>
          <w:ilvl w:val="0"/>
          <w:numId w:val="26"/>
        </w:numPr>
        <w:rPr>
          <w:lang w:val="en-DE"/>
        </w:rPr>
      </w:pPr>
      <w:r>
        <w:rPr>
          <w:lang w:val="en-DE"/>
        </w:rPr>
        <w:t>Der Spieler bestimmt, welcher Wert für welche Eigenschaft eingetragen wird.</w:t>
      </w:r>
    </w:p>
    <w:p w14:paraId="465246B6" w14:textId="1D33BE3A" w:rsidR="004912F1" w:rsidRDefault="004912F1" w:rsidP="004912F1">
      <w:pPr>
        <w:pStyle w:val="Listenabsatz"/>
        <w:numPr>
          <w:ilvl w:val="0"/>
          <w:numId w:val="26"/>
        </w:numPr>
        <w:rPr>
          <w:lang w:val="en-DE"/>
        </w:rPr>
      </w:pPr>
      <w:r>
        <w:rPr>
          <w:lang w:val="en-DE"/>
        </w:rPr>
        <w:t xml:space="preserve">Der Spieler bestimmt seine </w:t>
      </w:r>
      <w:r w:rsidRPr="00F3268B">
        <w:rPr>
          <w:b/>
          <w:bCs/>
          <w:lang w:val="en-DE"/>
        </w:rPr>
        <w:t>Charakterklasse</w:t>
      </w:r>
      <w:r>
        <w:rPr>
          <w:lang w:val="en-DE"/>
        </w:rPr>
        <w:t>. Gemäß der Klasse werden unter anderem die Basis-Lebenspunkte bestimmt</w:t>
      </w:r>
      <w:r w:rsidR="00B2522C">
        <w:rPr>
          <w:lang w:val="en-DE"/>
        </w:rPr>
        <w:t xml:space="preserve">: </w:t>
      </w:r>
      <w:r w:rsidR="003C45DB">
        <w:rPr>
          <w:lang w:val="en-DE"/>
        </w:rPr>
        <w:t xml:space="preserve">Krieger: 10 LP, Dieb </w:t>
      </w:r>
      <w:r w:rsidR="00722ACC">
        <w:rPr>
          <w:lang w:val="en-DE"/>
        </w:rPr>
        <w:t>8 LP</w:t>
      </w:r>
      <w:r w:rsidR="003C45DB">
        <w:rPr>
          <w:lang w:val="en-DE"/>
        </w:rPr>
        <w:t xml:space="preserve"> Magier </w:t>
      </w:r>
      <w:r w:rsidR="00722ACC">
        <w:rPr>
          <w:lang w:val="en-DE"/>
        </w:rPr>
        <w:t>6</w:t>
      </w:r>
      <w:r w:rsidR="003C45DB">
        <w:rPr>
          <w:lang w:val="en-DE"/>
        </w:rPr>
        <w:t xml:space="preserve"> </w:t>
      </w:r>
      <w:r w:rsidR="00B2522C">
        <w:rPr>
          <w:lang w:val="en-DE"/>
        </w:rPr>
        <w:t>L</w:t>
      </w:r>
      <w:r w:rsidR="003C45DB">
        <w:rPr>
          <w:lang w:val="en-DE"/>
        </w:rPr>
        <w:t>P</w:t>
      </w:r>
    </w:p>
    <w:p w14:paraId="30BB7FF7" w14:textId="5A7DEE67" w:rsidR="004912F1" w:rsidRDefault="004912F1" w:rsidP="004912F1">
      <w:pPr>
        <w:pStyle w:val="Listenabsatz"/>
        <w:numPr>
          <w:ilvl w:val="0"/>
          <w:numId w:val="26"/>
        </w:numPr>
        <w:rPr>
          <w:lang w:val="en-DE"/>
        </w:rPr>
      </w:pPr>
      <w:r>
        <w:rPr>
          <w:lang w:val="en-DE"/>
        </w:rPr>
        <w:t xml:space="preserve">Gemäß dem Konstitutionswert werden weitere </w:t>
      </w:r>
      <w:r w:rsidRPr="00722ACC">
        <w:rPr>
          <w:b/>
          <w:bCs/>
          <w:lang w:val="en-DE"/>
        </w:rPr>
        <w:t>Lebenspunkte</w:t>
      </w:r>
      <w:r>
        <w:rPr>
          <w:lang w:val="en-DE"/>
        </w:rPr>
        <w:t xml:space="preserve"> zum Basiswert hinzugerechnet (</w:t>
      </w:r>
      <w:r w:rsidRPr="00722ACC">
        <w:rPr>
          <w:b/>
          <w:bCs/>
          <w:lang w:val="en-DE"/>
        </w:rPr>
        <w:t>Modifizierung</w:t>
      </w:r>
      <w:r>
        <w:rPr>
          <w:lang w:val="en-DE"/>
        </w:rPr>
        <w:t xml:space="preserve">). </w:t>
      </w:r>
      <w:r w:rsidR="007A1CBF">
        <w:rPr>
          <w:lang w:val="en-DE"/>
        </w:rPr>
        <w:br/>
        <w:t xml:space="preserve">Bsp. Ein Magier hat 8 LP als Basis und einen Konstitunswert von 15. </w:t>
      </w:r>
      <w:r w:rsidR="007A1CBF">
        <w:rPr>
          <w:lang w:val="en-DE"/>
        </w:rPr>
        <w:br/>
        <w:t>8 + (15 – 10) / 2 = 8 + 2,5</w:t>
      </w:r>
      <w:r w:rsidR="003C5340">
        <w:rPr>
          <w:lang w:val="en-DE"/>
        </w:rPr>
        <w:t xml:space="preserve"> = 10,5</w:t>
      </w:r>
      <w:r w:rsidR="007A1CBF">
        <w:rPr>
          <w:lang w:val="en-DE"/>
        </w:rPr>
        <w:t xml:space="preserve"> </w:t>
      </w:r>
      <w:r w:rsidR="007A1CBF" w:rsidRPr="007A1CBF">
        <w:rPr>
          <w:lang w:val="en-DE"/>
        </w:rPr>
        <w:sym w:font="Wingdings" w:char="F0E8"/>
      </w:r>
      <w:r w:rsidR="007A1CBF">
        <w:rPr>
          <w:lang w:val="en-DE"/>
        </w:rPr>
        <w:t xml:space="preserve"> 10 LP</w:t>
      </w:r>
      <w:r w:rsidR="003C5340">
        <w:rPr>
          <w:lang w:val="en-DE"/>
        </w:rPr>
        <w:br/>
        <w:t>Als Ergebnis hat er 10 Lebenspunkte.</w:t>
      </w:r>
    </w:p>
    <w:p w14:paraId="2C2FBB36" w14:textId="0ABDC73C" w:rsidR="00F3268B" w:rsidRDefault="00F3268B" w:rsidP="004912F1">
      <w:pPr>
        <w:pStyle w:val="Listenabsatz"/>
        <w:numPr>
          <w:ilvl w:val="0"/>
          <w:numId w:val="26"/>
        </w:numPr>
        <w:rPr>
          <w:lang w:val="en-DE"/>
        </w:rPr>
      </w:pPr>
      <w:r>
        <w:rPr>
          <w:lang w:val="en-DE"/>
        </w:rPr>
        <w:t xml:space="preserve">Der Spieler bestimmt seine </w:t>
      </w:r>
      <w:r w:rsidRPr="00F3268B">
        <w:rPr>
          <w:b/>
          <w:bCs/>
          <w:lang w:val="en-DE"/>
        </w:rPr>
        <w:t>Rasse</w:t>
      </w:r>
      <w:r>
        <w:rPr>
          <w:lang w:val="en-DE"/>
        </w:rPr>
        <w:t xml:space="preserve"> nach der weitere Aufwertungen hinzu kommen:</w:t>
      </w:r>
    </w:p>
    <w:tbl>
      <w:tblPr>
        <w:tblStyle w:val="Tabellenraster"/>
        <w:tblW w:w="0" w:type="auto"/>
        <w:tblInd w:w="708" w:type="dxa"/>
        <w:tblLook w:val="04A0" w:firstRow="1" w:lastRow="0" w:firstColumn="1" w:lastColumn="0" w:noHBand="0" w:noVBand="1"/>
      </w:tblPr>
      <w:tblGrid>
        <w:gridCol w:w="2029"/>
        <w:gridCol w:w="1086"/>
        <w:gridCol w:w="1134"/>
        <w:gridCol w:w="1134"/>
        <w:gridCol w:w="992"/>
      </w:tblGrid>
      <w:tr w:rsidR="00B77871" w14:paraId="43075107" w14:textId="77777777" w:rsidTr="00B806CB">
        <w:tc>
          <w:tcPr>
            <w:tcW w:w="2029" w:type="dxa"/>
          </w:tcPr>
          <w:p w14:paraId="5F931C07" w14:textId="77777777" w:rsidR="00B77871" w:rsidRDefault="00B77871" w:rsidP="00B77871">
            <w:pPr>
              <w:jc w:val="right"/>
              <w:rPr>
                <w:lang w:val="en-DE"/>
              </w:rPr>
            </w:pPr>
          </w:p>
        </w:tc>
        <w:tc>
          <w:tcPr>
            <w:tcW w:w="1086" w:type="dxa"/>
          </w:tcPr>
          <w:p w14:paraId="29A7130F" w14:textId="5F7AC779" w:rsidR="00B77871" w:rsidRDefault="00B77871" w:rsidP="00B77871">
            <w:pPr>
              <w:jc w:val="center"/>
              <w:rPr>
                <w:lang w:val="en-DE"/>
              </w:rPr>
            </w:pPr>
            <w:r w:rsidRPr="00B77871">
              <w:rPr>
                <w:u w:val="single"/>
                <w:lang w:val="en-DE"/>
              </w:rPr>
              <w:t>Zwerg</w:t>
            </w:r>
          </w:p>
        </w:tc>
        <w:tc>
          <w:tcPr>
            <w:tcW w:w="1134" w:type="dxa"/>
          </w:tcPr>
          <w:p w14:paraId="0992EA1D" w14:textId="5BB2EC1B" w:rsidR="00B77871" w:rsidRDefault="00B77871" w:rsidP="00B77871">
            <w:pPr>
              <w:jc w:val="center"/>
              <w:rPr>
                <w:lang w:val="en-DE"/>
              </w:rPr>
            </w:pPr>
            <w:r w:rsidRPr="00B77871">
              <w:rPr>
                <w:u w:val="single"/>
                <w:lang w:val="en-DE"/>
              </w:rPr>
              <w:t>Mensch</w:t>
            </w:r>
          </w:p>
        </w:tc>
        <w:tc>
          <w:tcPr>
            <w:tcW w:w="1134" w:type="dxa"/>
          </w:tcPr>
          <w:p w14:paraId="642C0ED5" w14:textId="6D422172" w:rsidR="00B77871" w:rsidRDefault="00B77871" w:rsidP="00B77871">
            <w:pPr>
              <w:jc w:val="center"/>
              <w:rPr>
                <w:lang w:val="en-DE"/>
              </w:rPr>
            </w:pPr>
            <w:r w:rsidRPr="00B77871">
              <w:rPr>
                <w:u w:val="single"/>
                <w:lang w:val="en-DE"/>
              </w:rPr>
              <w:t>Elf</w:t>
            </w:r>
          </w:p>
        </w:tc>
        <w:tc>
          <w:tcPr>
            <w:tcW w:w="992" w:type="dxa"/>
          </w:tcPr>
          <w:p w14:paraId="0941F958" w14:textId="776DFC32" w:rsidR="00B77871" w:rsidRDefault="00B77871" w:rsidP="00B77871">
            <w:pPr>
              <w:jc w:val="center"/>
              <w:rPr>
                <w:lang w:val="en-DE"/>
              </w:rPr>
            </w:pPr>
            <w:r w:rsidRPr="00B77871">
              <w:rPr>
                <w:u w:val="single"/>
                <w:lang w:val="en-DE"/>
              </w:rPr>
              <w:t>Hobbit</w:t>
            </w:r>
          </w:p>
        </w:tc>
      </w:tr>
      <w:tr w:rsidR="00B77871" w14:paraId="4FE165FA" w14:textId="77777777" w:rsidTr="00B806CB">
        <w:tc>
          <w:tcPr>
            <w:tcW w:w="2029" w:type="dxa"/>
          </w:tcPr>
          <w:p w14:paraId="0ABC4BE5" w14:textId="04434527" w:rsidR="00B77871" w:rsidRDefault="00B77871" w:rsidP="00B77871">
            <w:pPr>
              <w:jc w:val="right"/>
              <w:rPr>
                <w:lang w:val="en-DE"/>
              </w:rPr>
            </w:pPr>
            <w:r w:rsidRPr="00072814">
              <w:rPr>
                <w:rFonts w:ascii="Times New Roman" w:hAnsi="Times New Roman" w:cs="Times New Roman"/>
                <w:b/>
                <w:bCs/>
              </w:rPr>
              <w:t>Intelligenz</w:t>
            </w:r>
          </w:p>
        </w:tc>
        <w:tc>
          <w:tcPr>
            <w:tcW w:w="1086" w:type="dxa"/>
          </w:tcPr>
          <w:p w14:paraId="74B83534" w14:textId="77777777" w:rsidR="00B77871" w:rsidRDefault="00B77871" w:rsidP="00B77871">
            <w:pPr>
              <w:jc w:val="center"/>
              <w:rPr>
                <w:lang w:val="en-DE"/>
              </w:rPr>
            </w:pPr>
          </w:p>
        </w:tc>
        <w:tc>
          <w:tcPr>
            <w:tcW w:w="1134" w:type="dxa"/>
          </w:tcPr>
          <w:p w14:paraId="59DE01C0" w14:textId="7734BAA6" w:rsidR="00B77871" w:rsidRDefault="00B77871" w:rsidP="00B77871">
            <w:pPr>
              <w:jc w:val="center"/>
              <w:rPr>
                <w:lang w:val="en-DE"/>
              </w:rPr>
            </w:pPr>
            <w:r>
              <w:rPr>
                <w:lang w:val="en-DE"/>
              </w:rPr>
              <w:t>+1</w:t>
            </w:r>
          </w:p>
        </w:tc>
        <w:tc>
          <w:tcPr>
            <w:tcW w:w="1134" w:type="dxa"/>
          </w:tcPr>
          <w:p w14:paraId="34F61850" w14:textId="71701E25" w:rsidR="00B77871" w:rsidRDefault="00B806CB" w:rsidP="00B77871">
            <w:pPr>
              <w:jc w:val="center"/>
              <w:rPr>
                <w:lang w:val="en-DE"/>
              </w:rPr>
            </w:pPr>
            <w:r>
              <w:rPr>
                <w:lang w:val="en-DE"/>
              </w:rPr>
              <w:t>+</w:t>
            </w:r>
            <w:r w:rsidR="005A6301">
              <w:rPr>
                <w:lang w:val="en-DE"/>
              </w:rPr>
              <w:t>2</w:t>
            </w:r>
          </w:p>
        </w:tc>
        <w:tc>
          <w:tcPr>
            <w:tcW w:w="992" w:type="dxa"/>
          </w:tcPr>
          <w:p w14:paraId="600F8EAD" w14:textId="77777777" w:rsidR="00B77871" w:rsidRDefault="00B77871" w:rsidP="00B77871">
            <w:pPr>
              <w:jc w:val="center"/>
              <w:rPr>
                <w:lang w:val="en-DE"/>
              </w:rPr>
            </w:pPr>
          </w:p>
        </w:tc>
      </w:tr>
      <w:tr w:rsidR="00B77871" w14:paraId="19A12897" w14:textId="77777777" w:rsidTr="00B806CB">
        <w:tc>
          <w:tcPr>
            <w:tcW w:w="2029" w:type="dxa"/>
          </w:tcPr>
          <w:p w14:paraId="15120D93" w14:textId="7A6AAD20" w:rsidR="00B77871" w:rsidRDefault="00B77871" w:rsidP="00B77871">
            <w:pPr>
              <w:jc w:val="right"/>
              <w:rPr>
                <w:lang w:val="en-DE"/>
              </w:rPr>
            </w:pPr>
            <w:r w:rsidRPr="00072814">
              <w:rPr>
                <w:rFonts w:ascii="Times New Roman" w:hAnsi="Times New Roman" w:cs="Times New Roman"/>
                <w:b/>
                <w:bCs/>
              </w:rPr>
              <w:t>Stärke</w:t>
            </w:r>
          </w:p>
        </w:tc>
        <w:tc>
          <w:tcPr>
            <w:tcW w:w="1086" w:type="dxa"/>
          </w:tcPr>
          <w:p w14:paraId="709F8D80" w14:textId="041E2EC6" w:rsidR="00B77871" w:rsidRDefault="00B77871" w:rsidP="00B77871">
            <w:pPr>
              <w:jc w:val="center"/>
              <w:rPr>
                <w:lang w:val="en-DE"/>
              </w:rPr>
            </w:pPr>
            <w:r>
              <w:rPr>
                <w:lang w:val="en-DE"/>
              </w:rPr>
              <w:t>+2</w:t>
            </w:r>
          </w:p>
        </w:tc>
        <w:tc>
          <w:tcPr>
            <w:tcW w:w="1134" w:type="dxa"/>
          </w:tcPr>
          <w:p w14:paraId="3404642F" w14:textId="640E4935" w:rsidR="00B77871" w:rsidRDefault="00B77871" w:rsidP="00B77871">
            <w:pPr>
              <w:jc w:val="center"/>
              <w:rPr>
                <w:lang w:val="en-DE"/>
              </w:rPr>
            </w:pPr>
            <w:r>
              <w:rPr>
                <w:lang w:val="en-DE"/>
              </w:rPr>
              <w:t>+1</w:t>
            </w:r>
          </w:p>
        </w:tc>
        <w:tc>
          <w:tcPr>
            <w:tcW w:w="1134" w:type="dxa"/>
          </w:tcPr>
          <w:p w14:paraId="27841C25" w14:textId="77777777" w:rsidR="00B77871" w:rsidRDefault="00B77871" w:rsidP="00B77871">
            <w:pPr>
              <w:jc w:val="center"/>
              <w:rPr>
                <w:lang w:val="en-DE"/>
              </w:rPr>
            </w:pPr>
          </w:p>
        </w:tc>
        <w:tc>
          <w:tcPr>
            <w:tcW w:w="992" w:type="dxa"/>
          </w:tcPr>
          <w:p w14:paraId="12386C58" w14:textId="77777777" w:rsidR="00B77871" w:rsidRDefault="00B77871" w:rsidP="00B77871">
            <w:pPr>
              <w:jc w:val="center"/>
              <w:rPr>
                <w:lang w:val="en-DE"/>
              </w:rPr>
            </w:pPr>
          </w:p>
        </w:tc>
      </w:tr>
      <w:tr w:rsidR="00B77871" w14:paraId="6C394D38" w14:textId="77777777" w:rsidTr="00B806CB">
        <w:tc>
          <w:tcPr>
            <w:tcW w:w="2029" w:type="dxa"/>
          </w:tcPr>
          <w:p w14:paraId="569EDA4F" w14:textId="7725525F" w:rsidR="00B77871" w:rsidRDefault="00B77871" w:rsidP="00B77871">
            <w:pPr>
              <w:jc w:val="right"/>
              <w:rPr>
                <w:lang w:val="en-DE"/>
              </w:rPr>
            </w:pPr>
            <w:r w:rsidRPr="00072814">
              <w:rPr>
                <w:rFonts w:ascii="Times New Roman" w:hAnsi="Times New Roman" w:cs="Times New Roman"/>
                <w:b/>
                <w:bCs/>
              </w:rPr>
              <w:t>Konstitution</w:t>
            </w:r>
          </w:p>
        </w:tc>
        <w:tc>
          <w:tcPr>
            <w:tcW w:w="1086" w:type="dxa"/>
          </w:tcPr>
          <w:p w14:paraId="2729DE0B" w14:textId="4445A967" w:rsidR="00B77871" w:rsidRDefault="00B77871" w:rsidP="00B77871">
            <w:pPr>
              <w:jc w:val="center"/>
              <w:rPr>
                <w:lang w:val="en-DE"/>
              </w:rPr>
            </w:pPr>
            <w:r>
              <w:rPr>
                <w:lang w:val="en-DE"/>
              </w:rPr>
              <w:t>+2</w:t>
            </w:r>
          </w:p>
        </w:tc>
        <w:tc>
          <w:tcPr>
            <w:tcW w:w="1134" w:type="dxa"/>
          </w:tcPr>
          <w:p w14:paraId="0C382191" w14:textId="296D228E" w:rsidR="00B77871" w:rsidRDefault="00B806CB" w:rsidP="00B77871">
            <w:pPr>
              <w:jc w:val="center"/>
              <w:rPr>
                <w:lang w:val="en-DE"/>
              </w:rPr>
            </w:pPr>
            <w:r>
              <w:rPr>
                <w:lang w:val="en-DE"/>
              </w:rPr>
              <w:t>+1</w:t>
            </w:r>
          </w:p>
        </w:tc>
        <w:tc>
          <w:tcPr>
            <w:tcW w:w="1134" w:type="dxa"/>
          </w:tcPr>
          <w:p w14:paraId="606C7BC9" w14:textId="77777777" w:rsidR="00B77871" w:rsidRDefault="00B77871" w:rsidP="00B77871">
            <w:pPr>
              <w:jc w:val="center"/>
              <w:rPr>
                <w:lang w:val="en-DE"/>
              </w:rPr>
            </w:pPr>
          </w:p>
        </w:tc>
        <w:tc>
          <w:tcPr>
            <w:tcW w:w="992" w:type="dxa"/>
          </w:tcPr>
          <w:p w14:paraId="3CD5AC21" w14:textId="6C484557" w:rsidR="00B77871" w:rsidRDefault="00B806CB" w:rsidP="00B77871">
            <w:pPr>
              <w:jc w:val="center"/>
              <w:rPr>
                <w:lang w:val="en-DE"/>
              </w:rPr>
            </w:pPr>
            <w:r>
              <w:rPr>
                <w:lang w:val="en-DE"/>
              </w:rPr>
              <w:t>+1</w:t>
            </w:r>
          </w:p>
        </w:tc>
      </w:tr>
      <w:tr w:rsidR="00B77871" w14:paraId="374F5603" w14:textId="77777777" w:rsidTr="00B806CB">
        <w:tc>
          <w:tcPr>
            <w:tcW w:w="2029" w:type="dxa"/>
          </w:tcPr>
          <w:p w14:paraId="6D545860" w14:textId="2F7DC16A" w:rsidR="00B77871" w:rsidRDefault="00B77871" w:rsidP="00B77871">
            <w:pPr>
              <w:jc w:val="right"/>
              <w:rPr>
                <w:lang w:val="en-DE"/>
              </w:rPr>
            </w:pPr>
            <w:r w:rsidRPr="00072814">
              <w:rPr>
                <w:rFonts w:ascii="Times New Roman" w:hAnsi="Times New Roman" w:cs="Times New Roman"/>
                <w:b/>
                <w:bCs/>
              </w:rPr>
              <w:t>Weisheit</w:t>
            </w:r>
          </w:p>
        </w:tc>
        <w:tc>
          <w:tcPr>
            <w:tcW w:w="1086" w:type="dxa"/>
          </w:tcPr>
          <w:p w14:paraId="57CF3E9A" w14:textId="58D9FAEF" w:rsidR="00B77871" w:rsidRDefault="00B77871" w:rsidP="00B77871">
            <w:pPr>
              <w:jc w:val="center"/>
              <w:rPr>
                <w:lang w:val="en-DE"/>
              </w:rPr>
            </w:pPr>
            <w:r>
              <w:rPr>
                <w:lang w:val="en-DE"/>
              </w:rPr>
              <w:t>+1</w:t>
            </w:r>
          </w:p>
        </w:tc>
        <w:tc>
          <w:tcPr>
            <w:tcW w:w="1134" w:type="dxa"/>
          </w:tcPr>
          <w:p w14:paraId="44A19128" w14:textId="1ECA619E" w:rsidR="00B77871" w:rsidRDefault="00B77871" w:rsidP="00B77871">
            <w:pPr>
              <w:jc w:val="center"/>
              <w:rPr>
                <w:lang w:val="en-DE"/>
              </w:rPr>
            </w:pPr>
            <w:r>
              <w:rPr>
                <w:lang w:val="en-DE"/>
              </w:rPr>
              <w:t>+1</w:t>
            </w:r>
          </w:p>
        </w:tc>
        <w:tc>
          <w:tcPr>
            <w:tcW w:w="1134" w:type="dxa"/>
          </w:tcPr>
          <w:p w14:paraId="054A8500" w14:textId="560A00EB" w:rsidR="00B77871" w:rsidRDefault="00B806CB" w:rsidP="00B77871">
            <w:pPr>
              <w:jc w:val="center"/>
              <w:rPr>
                <w:lang w:val="en-DE"/>
              </w:rPr>
            </w:pPr>
            <w:r>
              <w:rPr>
                <w:lang w:val="en-DE"/>
              </w:rPr>
              <w:t>+1</w:t>
            </w:r>
          </w:p>
        </w:tc>
        <w:tc>
          <w:tcPr>
            <w:tcW w:w="992" w:type="dxa"/>
          </w:tcPr>
          <w:p w14:paraId="16DCFFD5" w14:textId="66B246BA" w:rsidR="00B77871" w:rsidRDefault="005A6301" w:rsidP="00B77871">
            <w:pPr>
              <w:jc w:val="center"/>
              <w:rPr>
                <w:lang w:val="en-DE"/>
              </w:rPr>
            </w:pPr>
            <w:r>
              <w:rPr>
                <w:lang w:val="en-DE"/>
              </w:rPr>
              <w:t>+2</w:t>
            </w:r>
          </w:p>
        </w:tc>
      </w:tr>
      <w:tr w:rsidR="00B77871" w14:paraId="0E3FF097" w14:textId="77777777" w:rsidTr="00B806CB">
        <w:tc>
          <w:tcPr>
            <w:tcW w:w="2029" w:type="dxa"/>
          </w:tcPr>
          <w:p w14:paraId="79A37D70" w14:textId="4A41B6FA" w:rsidR="00B77871" w:rsidRDefault="00B77871" w:rsidP="00B77871">
            <w:pPr>
              <w:jc w:val="right"/>
              <w:rPr>
                <w:lang w:val="en-DE"/>
              </w:rPr>
            </w:pPr>
            <w:r w:rsidRPr="00072814">
              <w:rPr>
                <w:rFonts w:ascii="Times New Roman" w:hAnsi="Times New Roman" w:cs="Times New Roman"/>
                <w:b/>
                <w:bCs/>
              </w:rPr>
              <w:t>Geschicklichkeit</w:t>
            </w:r>
          </w:p>
        </w:tc>
        <w:tc>
          <w:tcPr>
            <w:tcW w:w="1086" w:type="dxa"/>
          </w:tcPr>
          <w:p w14:paraId="1010356A" w14:textId="77777777" w:rsidR="00B77871" w:rsidRDefault="00B77871" w:rsidP="00B77871">
            <w:pPr>
              <w:jc w:val="center"/>
              <w:rPr>
                <w:lang w:val="en-DE"/>
              </w:rPr>
            </w:pPr>
          </w:p>
        </w:tc>
        <w:tc>
          <w:tcPr>
            <w:tcW w:w="1134" w:type="dxa"/>
          </w:tcPr>
          <w:p w14:paraId="58DDE392" w14:textId="0164AF2D" w:rsidR="00B77871" w:rsidRDefault="00B806CB" w:rsidP="00B77871">
            <w:pPr>
              <w:jc w:val="center"/>
              <w:rPr>
                <w:lang w:val="en-DE"/>
              </w:rPr>
            </w:pPr>
            <w:r>
              <w:rPr>
                <w:lang w:val="en-DE"/>
              </w:rPr>
              <w:t>+1</w:t>
            </w:r>
          </w:p>
        </w:tc>
        <w:tc>
          <w:tcPr>
            <w:tcW w:w="1134" w:type="dxa"/>
          </w:tcPr>
          <w:p w14:paraId="53703D7E" w14:textId="105DBA19" w:rsidR="00B77871" w:rsidRDefault="00B806CB" w:rsidP="00B77871">
            <w:pPr>
              <w:jc w:val="center"/>
              <w:rPr>
                <w:lang w:val="en-DE"/>
              </w:rPr>
            </w:pPr>
            <w:r>
              <w:rPr>
                <w:lang w:val="en-DE"/>
              </w:rPr>
              <w:t>+2</w:t>
            </w:r>
          </w:p>
        </w:tc>
        <w:tc>
          <w:tcPr>
            <w:tcW w:w="992" w:type="dxa"/>
          </w:tcPr>
          <w:p w14:paraId="13F3E25E" w14:textId="36380DDC" w:rsidR="00B77871" w:rsidRDefault="00B806CB" w:rsidP="00B77871">
            <w:pPr>
              <w:jc w:val="center"/>
              <w:rPr>
                <w:lang w:val="en-DE"/>
              </w:rPr>
            </w:pPr>
            <w:r>
              <w:rPr>
                <w:lang w:val="en-DE"/>
              </w:rPr>
              <w:t>+2</w:t>
            </w:r>
          </w:p>
        </w:tc>
      </w:tr>
    </w:tbl>
    <w:p w14:paraId="2D9103B1" w14:textId="77777777" w:rsidR="00B77871" w:rsidRPr="00B77871" w:rsidRDefault="00B77871" w:rsidP="00B77871">
      <w:pPr>
        <w:ind w:left="708"/>
        <w:rPr>
          <w:lang w:val="en-DE"/>
        </w:rPr>
      </w:pPr>
    </w:p>
    <w:p w14:paraId="5ECEC4E7" w14:textId="1268CEBF" w:rsidR="000C4A6B" w:rsidRDefault="004A51CA" w:rsidP="009A4C6D">
      <w:pPr>
        <w:pStyle w:val="Aufgabentext"/>
        <w:pBdr>
          <w:top w:val="single" w:sz="12" w:space="1" w:color="7030A0"/>
        </w:pBdr>
        <w:jc w:val="both"/>
        <w:rPr>
          <w:rFonts w:ascii="Times New Roman" w:hAnsi="Times New Roman" w:cs="Times New Roman"/>
          <w:color w:val="7030A0"/>
          <w:lang w:val="en-DE"/>
        </w:rPr>
      </w:pPr>
      <w:r>
        <w:rPr>
          <w:rFonts w:ascii="Times New Roman" w:hAnsi="Times New Roman" w:cs="Times New Roman"/>
          <w:color w:val="7030A0"/>
          <w:lang w:val="en-DE"/>
        </w:rPr>
        <w:t>Ability Checks (Überprüfung der Anwendung einer Charaktereigenschaft)</w:t>
      </w:r>
    </w:p>
    <w:p w14:paraId="4EA2F87D" w14:textId="2063B238" w:rsidR="00C52EAD" w:rsidRDefault="004A51CA" w:rsidP="00C52EAD">
      <w:pPr>
        <w:ind w:left="567"/>
        <w:rPr>
          <w:lang w:val="en-DE"/>
        </w:rPr>
      </w:pPr>
      <w:r>
        <w:rPr>
          <w:lang w:val="en-DE"/>
        </w:rPr>
        <w:t>Sie werden immer mit einem d20 durchgeführt und der Eigenschafs-Modifizierer dazugerechnet.</w:t>
      </w:r>
    </w:p>
    <w:p w14:paraId="7344C672" w14:textId="2B826500" w:rsidR="004A51CA" w:rsidRDefault="004A51CA" w:rsidP="00C52EAD">
      <w:pPr>
        <w:ind w:left="567"/>
        <w:rPr>
          <w:lang w:val="en-DE"/>
        </w:rPr>
      </w:pPr>
      <w:r w:rsidRPr="004A51CA">
        <w:rPr>
          <w:u w:val="single"/>
          <w:lang w:val="en-DE"/>
        </w:rPr>
        <w:t>Beispiel 1</w:t>
      </w:r>
      <w:r>
        <w:rPr>
          <w:lang w:val="en-DE"/>
        </w:rPr>
        <w:t xml:space="preserve">: Ein Spieler versucht sich zu verstecken: </w:t>
      </w:r>
      <w:r>
        <w:rPr>
          <w:lang w:val="en-DE"/>
        </w:rPr>
        <w:br/>
        <w:t xml:space="preserve">Er “würfelt” eine 11. Er hat einen Geschicklichkeitswert von 13. </w:t>
      </w:r>
      <w:r>
        <w:rPr>
          <w:lang w:val="en-DE"/>
        </w:rPr>
        <w:br/>
        <w:t>(13-10)/2= 1,5</w:t>
      </w:r>
    </w:p>
    <w:p w14:paraId="3023B3B2" w14:textId="5672FA99" w:rsidR="004A51CA" w:rsidRDefault="004A51CA" w:rsidP="00C52EAD">
      <w:pPr>
        <w:ind w:left="567"/>
        <w:rPr>
          <w:lang w:val="en-DE"/>
        </w:rPr>
      </w:pPr>
      <w:r>
        <w:rPr>
          <w:lang w:val="en-DE"/>
        </w:rPr>
        <w:t>Sein Wert für das Verstecken beträgt 11+1=12.</w:t>
      </w:r>
    </w:p>
    <w:p w14:paraId="3E139FA3" w14:textId="740AE7C1" w:rsidR="004A51CA" w:rsidRPr="004A51CA" w:rsidRDefault="004A51CA" w:rsidP="00C52EAD">
      <w:pPr>
        <w:ind w:left="567"/>
        <w:rPr>
          <w:lang w:val="en-DE"/>
        </w:rPr>
      </w:pPr>
      <w:r>
        <w:rPr>
          <w:lang w:val="en-DE"/>
        </w:rPr>
        <w:t xml:space="preserve">Der Feind führt einen Wahrnehmungscheck durch: d20 + Weisheitsmodifizierer. </w:t>
      </w:r>
    </w:p>
    <w:p w14:paraId="325D3CC2" w14:textId="44697170" w:rsidR="00A71B7B" w:rsidRDefault="004A51CA" w:rsidP="00C52EAD">
      <w:pPr>
        <w:ind w:left="567"/>
        <w:rPr>
          <w:lang w:val="en-DE"/>
        </w:rPr>
      </w:pPr>
      <w:r>
        <w:rPr>
          <w:lang w:val="en-DE"/>
        </w:rPr>
        <w:t>Liegt der Wahrnehmungscheckwert unter 12 ist das Verstecken erfolgreich.</w:t>
      </w:r>
    </w:p>
    <w:p w14:paraId="1C31B79F" w14:textId="7CAA5DD7" w:rsidR="004A51CA" w:rsidRPr="00D70534" w:rsidRDefault="004A51CA" w:rsidP="00C52EAD">
      <w:pPr>
        <w:ind w:left="567"/>
        <w:rPr>
          <w:u w:val="single"/>
          <w:lang w:val="en-DE"/>
        </w:rPr>
      </w:pPr>
      <w:r w:rsidRPr="00D70534">
        <w:rPr>
          <w:u w:val="single"/>
          <w:lang w:val="en-DE"/>
        </w:rPr>
        <w:t>Beispiel 2:</w:t>
      </w:r>
    </w:p>
    <w:p w14:paraId="2EDEEC8E" w14:textId="1688986E" w:rsidR="004A51CA" w:rsidRPr="004A51CA" w:rsidRDefault="004A51CA" w:rsidP="00C52EAD">
      <w:pPr>
        <w:ind w:left="567"/>
        <w:rPr>
          <w:lang w:val="en-DE"/>
        </w:rPr>
      </w:pPr>
      <w:r>
        <w:rPr>
          <w:lang w:val="en-DE"/>
        </w:rPr>
        <w:t>Ein</w:t>
      </w:r>
      <w:r w:rsidR="00D70534">
        <w:rPr>
          <w:lang w:val="en-DE"/>
        </w:rPr>
        <w:t xml:space="preserve"> Fels blockiert den Weg und hat einen Schwierigkeitsgrad (DC) von 20. Die Gruppe versucht es zur Seite zu schieben. Alle Spieler führen einen Stärke Check durch: d20 + Stärke-Modifizierer. Alle Werte der Gruppe werden zusammengerechnet. Ist der gesamte Wert der Gruppe mindestens 20, gelingt das Zurseiteschieben und der Weg ist frei.</w:t>
      </w:r>
    </w:p>
    <w:p w14:paraId="6E531D14" w14:textId="34A5673A" w:rsidR="00C52EAD" w:rsidRPr="00C52EAD" w:rsidRDefault="00C52EAD" w:rsidP="00C52EAD">
      <w:pPr>
        <w:pStyle w:val="Aufgabentext"/>
        <w:pBdr>
          <w:top w:val="single" w:sz="12" w:space="1" w:color="7030A0"/>
        </w:pBdr>
        <w:jc w:val="both"/>
        <w:rPr>
          <w:rFonts w:ascii="Times New Roman" w:hAnsi="Times New Roman" w:cs="Times New Roman"/>
          <w:color w:val="7030A0"/>
          <w:lang w:val="en-DE"/>
        </w:rPr>
      </w:pPr>
      <w:r>
        <w:rPr>
          <w:rFonts w:ascii="Times New Roman" w:hAnsi="Times New Roman" w:cs="Times New Roman"/>
          <w:color w:val="7030A0"/>
          <w:lang w:val="en-DE"/>
        </w:rPr>
        <w:t>Gegenstände</w:t>
      </w:r>
    </w:p>
    <w:p w14:paraId="058F7FC8" w14:textId="1047F77F" w:rsidR="00C52EAD" w:rsidRPr="001507B2" w:rsidRDefault="001507B2" w:rsidP="001507B2">
      <w:pPr>
        <w:pStyle w:val="Listenabsatz"/>
        <w:numPr>
          <w:ilvl w:val="0"/>
          <w:numId w:val="28"/>
        </w:numPr>
      </w:pPr>
      <w:r>
        <w:rPr>
          <w:lang w:val="en-DE"/>
        </w:rPr>
        <w:t>Rüstung</w:t>
      </w:r>
    </w:p>
    <w:p w14:paraId="33EE7EEE" w14:textId="326655C0" w:rsidR="001507B2" w:rsidRPr="001507B2" w:rsidRDefault="001507B2" w:rsidP="001507B2">
      <w:pPr>
        <w:pStyle w:val="Listenabsatz"/>
        <w:numPr>
          <w:ilvl w:val="0"/>
          <w:numId w:val="28"/>
        </w:numPr>
      </w:pPr>
      <w:r>
        <w:rPr>
          <w:lang w:val="en-DE"/>
        </w:rPr>
        <w:t>Waffen</w:t>
      </w:r>
    </w:p>
    <w:p w14:paraId="1AF478B9" w14:textId="7405B6D6" w:rsidR="001507B2" w:rsidRPr="001507B2" w:rsidRDefault="001507B2" w:rsidP="001507B2">
      <w:pPr>
        <w:pStyle w:val="Listenabsatz"/>
        <w:numPr>
          <w:ilvl w:val="0"/>
          <w:numId w:val="28"/>
        </w:numPr>
      </w:pPr>
      <w:r>
        <w:rPr>
          <w:lang w:val="en-DE"/>
        </w:rPr>
        <w:t>Magische Gegenstände</w:t>
      </w:r>
    </w:p>
    <w:p w14:paraId="1A442E60" w14:textId="0A65BAFC" w:rsidR="001507B2" w:rsidRPr="001507B2" w:rsidRDefault="001507B2" w:rsidP="001507B2">
      <w:pPr>
        <w:pStyle w:val="Listenabsatz"/>
        <w:numPr>
          <w:ilvl w:val="0"/>
          <w:numId w:val="28"/>
        </w:numPr>
      </w:pPr>
      <w:r>
        <w:rPr>
          <w:lang w:val="en-DE"/>
        </w:rPr>
        <w:t>Tränke</w:t>
      </w:r>
    </w:p>
    <w:p w14:paraId="7BC31ED3" w14:textId="1F898288" w:rsidR="001507B2" w:rsidRPr="001507B2" w:rsidRDefault="001507B2" w:rsidP="001507B2">
      <w:pPr>
        <w:pStyle w:val="Listenabsatz"/>
        <w:numPr>
          <w:ilvl w:val="0"/>
          <w:numId w:val="28"/>
        </w:numPr>
      </w:pPr>
      <w:r>
        <w:rPr>
          <w:lang w:val="en-DE"/>
        </w:rPr>
        <w:t>Teile des gesuchten Artifakts für das Spieziel</w:t>
      </w:r>
    </w:p>
    <w:p w14:paraId="304FEB0C" w14:textId="33A12A39" w:rsidR="00C52EAD" w:rsidRDefault="001507B2" w:rsidP="001507B2">
      <w:pPr>
        <w:rPr>
          <w:lang w:val="en-DE"/>
        </w:rPr>
      </w:pPr>
      <w:r>
        <w:rPr>
          <w:lang w:val="en-DE"/>
        </w:rPr>
        <w:t xml:space="preserve">Details - </w:t>
      </w:r>
      <w:r w:rsidR="00072814">
        <w:rPr>
          <w:lang w:val="en-DE"/>
        </w:rPr>
        <w:t>Siehe Excel-Tabelle</w:t>
      </w:r>
    </w:p>
    <w:p w14:paraId="48DD9637" w14:textId="60F5CB70" w:rsidR="001507B2" w:rsidRPr="00072814" w:rsidRDefault="001507B2" w:rsidP="001507B2">
      <w:pPr>
        <w:rPr>
          <w:lang w:val="en-DE"/>
        </w:rPr>
      </w:pPr>
      <w:r>
        <w:rPr>
          <w:lang w:val="en-DE"/>
        </w:rPr>
        <w:t xml:space="preserve">Auf Wunsch können weitere Artikfakte hinzugefügt werden. </w:t>
      </w:r>
    </w:p>
    <w:p w14:paraId="28C4DCC9" w14:textId="77777777" w:rsidR="00C52EAD" w:rsidRPr="00C52EAD" w:rsidRDefault="00C52EAD" w:rsidP="00C52EAD">
      <w:pPr>
        <w:ind w:left="567"/>
      </w:pPr>
    </w:p>
    <w:p w14:paraId="37C90055" w14:textId="77777777" w:rsidR="00CF33BB" w:rsidRDefault="00CF33BB">
      <w:pPr>
        <w:rPr>
          <w:rFonts w:ascii="Times New Roman" w:hAnsi="Times New Roman" w:cs="Times New Roman"/>
          <w:color w:val="7030A0"/>
          <w:lang w:val="en-DE"/>
        </w:rPr>
      </w:pPr>
      <w:r>
        <w:rPr>
          <w:rFonts w:ascii="Times New Roman" w:hAnsi="Times New Roman" w:cs="Times New Roman"/>
          <w:color w:val="7030A0"/>
          <w:lang w:val="en-DE"/>
        </w:rPr>
        <w:br w:type="page"/>
      </w:r>
    </w:p>
    <w:p w14:paraId="39DCC61A" w14:textId="462941AA" w:rsidR="00C52EAD" w:rsidRPr="00072814" w:rsidRDefault="00072814" w:rsidP="00C52EAD">
      <w:pPr>
        <w:pStyle w:val="Aufgabentext"/>
        <w:pBdr>
          <w:top w:val="single" w:sz="12" w:space="1" w:color="7030A0"/>
        </w:pBdr>
        <w:jc w:val="both"/>
        <w:rPr>
          <w:rFonts w:ascii="Times New Roman" w:hAnsi="Times New Roman" w:cs="Times New Roman"/>
          <w:color w:val="7030A0"/>
          <w:lang w:val="en-DE"/>
        </w:rPr>
      </w:pPr>
      <w:r>
        <w:rPr>
          <w:rFonts w:ascii="Times New Roman" w:hAnsi="Times New Roman" w:cs="Times New Roman"/>
          <w:color w:val="7030A0"/>
          <w:lang w:val="en-DE"/>
        </w:rPr>
        <w:lastRenderedPageBreak/>
        <w:t>Ablauf eine Kampfrunde</w:t>
      </w:r>
    </w:p>
    <w:p w14:paraId="34A9DB7C" w14:textId="6006770D" w:rsidR="00282808" w:rsidRDefault="00282808" w:rsidP="00282808">
      <w:pPr>
        <w:pStyle w:val="Listenabsatz"/>
        <w:numPr>
          <w:ilvl w:val="0"/>
          <w:numId w:val="27"/>
        </w:numPr>
        <w:rPr>
          <w:lang w:val="en-DE"/>
        </w:rPr>
      </w:pPr>
      <w:r w:rsidRPr="00282808">
        <w:rPr>
          <w:lang w:val="en-DE"/>
        </w:rPr>
        <w:t>Al</w:t>
      </w:r>
      <w:r>
        <w:rPr>
          <w:lang w:val="en-DE"/>
        </w:rPr>
        <w:t>s erstes wird ermittelt, ob Jemand vom Angriff überrascht wird. Falls ja, werden die Schleich-Werte (Geschicklichkeit) mit den Wahrnehmenswerten (Weisheit) verglichen, um den Erfolg eines Überraschungsangriffs. Wird man überrascht, darf man in der ersten Kampfrunde keine Aktion durchführen.</w:t>
      </w:r>
    </w:p>
    <w:p w14:paraId="4CED0E29" w14:textId="1E952249" w:rsidR="00282808" w:rsidRPr="00282808" w:rsidRDefault="00282808" w:rsidP="00AB2F35">
      <w:pPr>
        <w:pStyle w:val="Listenabsatz"/>
        <w:numPr>
          <w:ilvl w:val="0"/>
          <w:numId w:val="27"/>
        </w:numPr>
        <w:rPr>
          <w:lang w:val="en-DE"/>
        </w:rPr>
      </w:pPr>
      <w:r w:rsidRPr="00282808">
        <w:rPr>
          <w:lang w:val="en-DE"/>
        </w:rPr>
        <w:t>Für jeden Spieler und jedes Monster</w:t>
      </w:r>
      <w:r>
        <w:rPr>
          <w:lang w:val="en-DE"/>
        </w:rPr>
        <w:t xml:space="preserve"> wird ein Geschicklichkeit-Check durchgeführt</w:t>
      </w:r>
      <w:r w:rsidRPr="00282808">
        <w:rPr>
          <w:lang w:val="en-DE"/>
        </w:rPr>
        <w:t>, um die Reihenfolge in der Kampfrunde zu bestimmen. Für eine Gruppe derselben Monster wird nur ein Wurf getätigt, der für die gesamte Gruppe gilt.</w:t>
      </w:r>
      <w:r w:rsidR="00767A3A">
        <w:rPr>
          <w:lang w:val="en-DE"/>
        </w:rPr>
        <w:t xml:space="preserve"> Gleiche Positionen werden nochmal erwürfelt, um die Reihenfolge eindeutig zu bestmmen.</w:t>
      </w:r>
    </w:p>
    <w:p w14:paraId="13125AF0" w14:textId="46635785" w:rsidR="00C52EAD" w:rsidRPr="00072814" w:rsidRDefault="00072814" w:rsidP="00C52EAD">
      <w:pPr>
        <w:pStyle w:val="Aufgabentext"/>
        <w:pBdr>
          <w:top w:val="single" w:sz="12" w:space="1" w:color="7030A0"/>
        </w:pBdr>
        <w:jc w:val="both"/>
        <w:rPr>
          <w:rFonts w:ascii="Times New Roman" w:hAnsi="Times New Roman" w:cs="Times New Roman"/>
          <w:color w:val="7030A0"/>
          <w:lang w:val="en-DE"/>
        </w:rPr>
      </w:pPr>
      <w:r>
        <w:rPr>
          <w:rFonts w:ascii="Times New Roman" w:hAnsi="Times New Roman" w:cs="Times New Roman"/>
          <w:color w:val="7030A0"/>
          <w:lang w:val="en-DE"/>
        </w:rPr>
        <w:t>Difficulty Class (</w:t>
      </w:r>
      <w:r w:rsidRPr="00072814">
        <w:rPr>
          <w:rFonts w:ascii="Times New Roman" w:hAnsi="Times New Roman" w:cs="Times New Roman"/>
          <w:color w:val="FF0000"/>
          <w:lang w:val="en-DE"/>
        </w:rPr>
        <w:t>DC</w:t>
      </w:r>
      <w:r>
        <w:rPr>
          <w:rFonts w:ascii="Times New Roman" w:hAnsi="Times New Roman" w:cs="Times New Roman"/>
          <w:color w:val="7030A0"/>
          <w:lang w:val="en-DE"/>
        </w:rPr>
        <w:t>)</w:t>
      </w:r>
      <w:r w:rsidR="00FD0FAD">
        <w:rPr>
          <w:rFonts w:ascii="Times New Roman" w:hAnsi="Times New Roman" w:cs="Times New Roman"/>
          <w:color w:val="7030A0"/>
          <w:lang w:val="en-DE"/>
        </w:rPr>
        <w:t xml:space="preserve"> und Experience Points (</w:t>
      </w:r>
      <w:r w:rsidR="00FD0FAD" w:rsidRPr="00FD0FAD">
        <w:rPr>
          <w:rFonts w:ascii="Times New Roman" w:hAnsi="Times New Roman" w:cs="Times New Roman"/>
          <w:color w:val="FF0000"/>
          <w:lang w:val="en-DE"/>
        </w:rPr>
        <w:t>XP</w:t>
      </w:r>
      <w:r w:rsidR="00FD0FAD">
        <w:rPr>
          <w:rFonts w:ascii="Times New Roman" w:hAnsi="Times New Roman" w:cs="Times New Roman"/>
          <w:color w:val="7030A0"/>
          <w:lang w:val="en-DE"/>
        </w:rPr>
        <w:t>)</w:t>
      </w:r>
    </w:p>
    <w:p w14:paraId="423753F9" w14:textId="7D21DCEF" w:rsidR="00C52EAD" w:rsidRPr="00FD0FAD" w:rsidRDefault="00FD0FAD" w:rsidP="00C52EAD">
      <w:pPr>
        <w:rPr>
          <w:lang w:val="en-DE"/>
        </w:rPr>
      </w:pPr>
      <w:r>
        <w:rPr>
          <w:lang w:val="en-DE"/>
        </w:rPr>
        <w:t xml:space="preserve">Jedes Hindernis – egal ob Falle oder ein Fels, der den Weg versperrt, ist mit einer </w:t>
      </w:r>
      <w:r w:rsidRPr="00D41788">
        <w:rPr>
          <w:b/>
          <w:lang w:val="en-DE"/>
        </w:rPr>
        <w:t>Schwierigkeitsklasse (difficulty class)</w:t>
      </w:r>
      <w:r w:rsidR="00D41788" w:rsidRPr="00D41788">
        <w:rPr>
          <w:b/>
          <w:lang w:val="en-DE"/>
        </w:rPr>
        <w:t>,</w:t>
      </w:r>
      <w:r w:rsidR="00D41788">
        <w:rPr>
          <w:lang w:val="en-DE"/>
        </w:rPr>
        <w:t xml:space="preserve"> einer oder mehrere </w:t>
      </w:r>
      <w:r w:rsidR="00D41788" w:rsidRPr="00D41788">
        <w:rPr>
          <w:b/>
          <w:lang w:val="en-DE"/>
        </w:rPr>
        <w:t>benötigten Eigenschaften</w:t>
      </w:r>
      <w:r>
        <w:rPr>
          <w:lang w:val="en-DE"/>
        </w:rPr>
        <w:t xml:space="preserve"> und </w:t>
      </w:r>
      <w:r w:rsidRPr="00D41788">
        <w:rPr>
          <w:b/>
          <w:lang w:val="en-DE"/>
        </w:rPr>
        <w:t>Erfahrungspunkten (XP)</w:t>
      </w:r>
      <w:r>
        <w:rPr>
          <w:lang w:val="en-DE"/>
        </w:rPr>
        <w:t xml:space="preserve"> </w:t>
      </w:r>
      <w:r>
        <w:rPr>
          <w:lang w:val="en-DE"/>
        </w:rPr>
        <w:t>versehen</w:t>
      </w:r>
      <w:r>
        <w:rPr>
          <w:lang w:val="en-DE"/>
        </w:rPr>
        <w:t>.</w:t>
      </w:r>
      <w:r w:rsidR="00D41788">
        <w:rPr>
          <w:lang w:val="en-DE"/>
        </w:rPr>
        <w:t xml:space="preserve"> Die Schwierigkeitsklasse ist der Wert, der überwunden werden muss, um das Hindernis zu bewältigen. Die Erfahrungspunkte dienen in einer späteren Spielversion dazu, die Spieler in höhere Level aufsteigen zu lassen. Die verbundene(n) Eigenschaft</w:t>
      </w:r>
      <w:r w:rsidR="00D41788">
        <w:rPr>
          <w:lang w:val="en-DE"/>
        </w:rPr>
        <w:t>(en)</w:t>
      </w:r>
      <w:r w:rsidR="00D41788">
        <w:rPr>
          <w:lang w:val="en-DE"/>
        </w:rPr>
        <w:t xml:space="preserve"> geben an, welche Fähigkeit(en) </w:t>
      </w:r>
      <w:r w:rsidR="008500C3">
        <w:rPr>
          <w:lang w:val="en-DE"/>
        </w:rPr>
        <w:t xml:space="preserve">bei welchen Lösungsstrategien </w:t>
      </w:r>
      <w:r w:rsidR="00D41788">
        <w:rPr>
          <w:lang w:val="en-DE"/>
        </w:rPr>
        <w:t>als Modifizierer dienen können.</w:t>
      </w:r>
    </w:p>
    <w:sectPr w:rsidR="00C52EAD" w:rsidRPr="00FD0FAD" w:rsidSect="0087036B">
      <w:footerReference w:type="default" r:id="rId7"/>
      <w:headerReference w:type="first" r:id="rId8"/>
      <w:footerReference w:type="first" r:id="rId9"/>
      <w:pgSz w:w="11906" w:h="16838"/>
      <w:pgMar w:top="993" w:right="424" w:bottom="284" w:left="1134" w:header="708"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CC70F" w14:textId="77777777" w:rsidR="00010C9D" w:rsidRDefault="00010C9D" w:rsidP="003D2EEB">
      <w:r>
        <w:separator/>
      </w:r>
    </w:p>
  </w:endnote>
  <w:endnote w:type="continuationSeparator" w:id="0">
    <w:p w14:paraId="2656D4ED" w14:textId="77777777" w:rsidR="00010C9D" w:rsidRDefault="00010C9D" w:rsidP="003D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Condensed Light">
    <w:altName w:val="Roboto Condensed Light"/>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4119C" w14:textId="77777777" w:rsidR="00BD3F65" w:rsidRDefault="00000000">
    <w:pPr>
      <w:pStyle w:val="Fuzeile"/>
      <w:jc w:val="right"/>
    </w:pPr>
    <w:sdt>
      <w:sdtPr>
        <w:id w:val="-356202792"/>
        <w:docPartObj>
          <w:docPartGallery w:val="Page Numbers (Bottom of Page)"/>
          <w:docPartUnique/>
        </w:docPartObj>
      </w:sdtPr>
      <w:sdtContent>
        <w:r w:rsidR="00BD3F65">
          <w:fldChar w:fldCharType="begin"/>
        </w:r>
        <w:r w:rsidR="00BD3F65">
          <w:instrText>PAGE   \* MERGEFORMAT</w:instrText>
        </w:r>
        <w:r w:rsidR="00BD3F65">
          <w:fldChar w:fldCharType="separate"/>
        </w:r>
        <w:r w:rsidR="00AC57CC">
          <w:rPr>
            <w:noProof/>
          </w:rPr>
          <w:t>2</w:t>
        </w:r>
        <w:r w:rsidR="00BD3F65">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4BC3" w14:textId="77777777" w:rsidR="00BD3F65" w:rsidRDefault="00000000">
    <w:pPr>
      <w:pStyle w:val="Fuzeile"/>
      <w:jc w:val="right"/>
    </w:pPr>
    <w:sdt>
      <w:sdtPr>
        <w:id w:val="205062080"/>
        <w:docPartObj>
          <w:docPartGallery w:val="Page Numbers (Bottom of Page)"/>
          <w:docPartUnique/>
        </w:docPartObj>
      </w:sdtPr>
      <w:sdtContent>
        <w:r w:rsidR="00BD3F65">
          <w:fldChar w:fldCharType="begin"/>
        </w:r>
        <w:r w:rsidR="00BD3F65">
          <w:instrText>PAGE   \* MERGEFORMAT</w:instrText>
        </w:r>
        <w:r w:rsidR="00BD3F65">
          <w:fldChar w:fldCharType="separate"/>
        </w:r>
        <w:r w:rsidR="003E7109">
          <w:rPr>
            <w:noProof/>
          </w:rPr>
          <w:t>1</w:t>
        </w:r>
        <w:r w:rsidR="00BD3F65">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3BA4E" w14:textId="77777777" w:rsidR="00010C9D" w:rsidRDefault="00010C9D" w:rsidP="003D2EEB">
      <w:r>
        <w:separator/>
      </w:r>
    </w:p>
  </w:footnote>
  <w:footnote w:type="continuationSeparator" w:id="0">
    <w:p w14:paraId="4AA5150D" w14:textId="77777777" w:rsidR="00010C9D" w:rsidRDefault="00010C9D" w:rsidP="003D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C4F9A" w14:textId="38A88E83" w:rsidR="003C5346" w:rsidRDefault="003D2EEB" w:rsidP="003C5346">
    <w:pPr>
      <w:pStyle w:val="Kopfzeile"/>
      <w:tabs>
        <w:tab w:val="clear" w:pos="4536"/>
      </w:tabs>
      <w:ind w:left="3544"/>
      <w:rPr>
        <w:sz w:val="28"/>
      </w:rPr>
    </w:pPr>
    <w:r>
      <w:rPr>
        <w:noProof/>
        <w:lang w:eastAsia="de-DE"/>
      </w:rPr>
      <w:drawing>
        <wp:anchor distT="0" distB="0" distL="114300" distR="114300" simplePos="0" relativeHeight="251693056" behindDoc="0" locked="0" layoutInCell="1" allowOverlap="1" wp14:anchorId="7FB13A3A" wp14:editId="47A1DC2A">
          <wp:simplePos x="0" y="0"/>
          <wp:positionH relativeFrom="column">
            <wp:posOffset>-187960</wp:posOffset>
          </wp:positionH>
          <wp:positionV relativeFrom="paragraph">
            <wp:posOffset>-238125</wp:posOffset>
          </wp:positionV>
          <wp:extent cx="2458192" cy="797760"/>
          <wp:effectExtent l="0" t="0" r="0" b="0"/>
          <wp:wrapNone/>
          <wp:docPr id="11" name="Grafik 11"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r w:rsidR="006D499E">
      <w:rPr>
        <w:sz w:val="28"/>
      </w:rPr>
      <w:t>Projektauftrag</w:t>
    </w:r>
    <w:r w:rsidR="007A053D">
      <w:rPr>
        <w:sz w:val="28"/>
      </w:rPr>
      <w:t xml:space="preserve">: </w:t>
    </w:r>
    <w:r w:rsidR="008B7368">
      <w:rPr>
        <w:sz w:val="28"/>
      </w:rPr>
      <w:t xml:space="preserve"> </w:t>
    </w:r>
    <w:r w:rsidR="007374C7">
      <w:rPr>
        <w:sz w:val="28"/>
      </w:rPr>
      <w:t>Rollenspiel</w:t>
    </w:r>
  </w:p>
  <w:p w14:paraId="225E81BD" w14:textId="77777777" w:rsidR="007374C7" w:rsidRDefault="007374C7" w:rsidP="003C5346">
    <w:pPr>
      <w:pStyle w:val="Kopfzeile"/>
      <w:tabs>
        <w:tab w:val="clear" w:pos="4536"/>
      </w:tabs>
      <w:ind w:left="3544"/>
      <w:rPr>
        <w:sz w:val="28"/>
      </w:rPr>
    </w:pPr>
  </w:p>
  <w:p w14:paraId="10BD4EBE" w14:textId="1E865CAB" w:rsidR="00BE0AE4" w:rsidRPr="003D2EEB" w:rsidRDefault="00927866" w:rsidP="00927866">
    <w:pPr>
      <w:pStyle w:val="Kopfzeile"/>
      <w:pBdr>
        <w:bottom w:val="single" w:sz="4" w:space="1" w:color="auto"/>
      </w:pBdr>
      <w:tabs>
        <w:tab w:val="clear" w:pos="4536"/>
        <w:tab w:val="clear" w:pos="9072"/>
        <w:tab w:val="left" w:pos="7938"/>
      </w:tabs>
    </w:pPr>
    <w:r>
      <w:t>Name:</w:t>
    </w:r>
    <w:r>
      <w:tab/>
    </w:r>
    <w:r w:rsidR="00BE0AE4">
      <w:t>Datum:</w:t>
    </w:r>
    <w:r w:rsidR="00DA383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A91"/>
    <w:multiLevelType w:val="hybridMultilevel"/>
    <w:tmpl w:val="E88CF482"/>
    <w:lvl w:ilvl="0" w:tplc="2904F9E2">
      <w:start w:val="2"/>
      <w:numFmt w:val="bullet"/>
      <w:lvlText w:val="-"/>
      <w:lvlJc w:val="left"/>
      <w:pPr>
        <w:ind w:left="720" w:hanging="360"/>
      </w:pPr>
      <w:rPr>
        <w:rFonts w:ascii="Roboto Condensed Light" w:eastAsiaTheme="minorHAnsi" w:hAnsi="Roboto Condensed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5251B"/>
    <w:multiLevelType w:val="hybridMultilevel"/>
    <w:tmpl w:val="4D4AA15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4393998"/>
    <w:multiLevelType w:val="hybridMultilevel"/>
    <w:tmpl w:val="67581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F840F4"/>
    <w:multiLevelType w:val="hybridMultilevel"/>
    <w:tmpl w:val="094E31F4"/>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 w15:restartNumberingAfterBreak="0">
    <w:nsid w:val="0DE120D8"/>
    <w:multiLevelType w:val="hybridMultilevel"/>
    <w:tmpl w:val="90904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42C0F"/>
    <w:multiLevelType w:val="hybridMultilevel"/>
    <w:tmpl w:val="B8226BAA"/>
    <w:lvl w:ilvl="0" w:tplc="D63A1EAE">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6E29A4"/>
    <w:multiLevelType w:val="hybridMultilevel"/>
    <w:tmpl w:val="6C3E1ED6"/>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CE6B83"/>
    <w:multiLevelType w:val="hybridMultilevel"/>
    <w:tmpl w:val="B8226BAA"/>
    <w:lvl w:ilvl="0" w:tplc="D63A1EAE">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234A08DC"/>
    <w:multiLevelType w:val="hybridMultilevel"/>
    <w:tmpl w:val="DC5EB12A"/>
    <w:lvl w:ilvl="0" w:tplc="3BE0903A">
      <w:start w:val="1"/>
      <w:numFmt w:val="decimal"/>
      <w:lvlText w:val="Aufgabe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896362C"/>
    <w:multiLevelType w:val="hybridMultilevel"/>
    <w:tmpl w:val="D0DAB71A"/>
    <w:lvl w:ilvl="0" w:tplc="EF58A06A">
      <w:start w:val="1"/>
      <w:numFmt w:val="bullet"/>
      <w:lvlText w:val=""/>
      <w:lvlJc w:val="left"/>
      <w:pPr>
        <w:ind w:left="720" w:hanging="360"/>
      </w:pPr>
      <w:rPr>
        <w:rFonts w:ascii="Symbol" w:hAnsi="Symbol" w:hint="default"/>
      </w:rPr>
    </w:lvl>
    <w:lvl w:ilvl="1" w:tplc="722A3FEC">
      <w:start w:val="1"/>
      <w:numFmt w:val="bullet"/>
      <w:lvlText w:val="o"/>
      <w:lvlJc w:val="left"/>
      <w:pPr>
        <w:ind w:left="1440" w:hanging="360"/>
      </w:pPr>
      <w:rPr>
        <w:rFonts w:ascii="Courier New" w:hAnsi="Courier New" w:hint="default"/>
      </w:rPr>
    </w:lvl>
    <w:lvl w:ilvl="2" w:tplc="C79E7B02">
      <w:start w:val="1"/>
      <w:numFmt w:val="bullet"/>
      <w:lvlText w:val=""/>
      <w:lvlJc w:val="left"/>
      <w:pPr>
        <w:ind w:left="2160" w:hanging="360"/>
      </w:pPr>
      <w:rPr>
        <w:rFonts w:ascii="Wingdings" w:hAnsi="Wingdings" w:hint="default"/>
      </w:rPr>
    </w:lvl>
    <w:lvl w:ilvl="3" w:tplc="5FDE4CC4">
      <w:start w:val="1"/>
      <w:numFmt w:val="bullet"/>
      <w:lvlText w:val=""/>
      <w:lvlJc w:val="left"/>
      <w:pPr>
        <w:ind w:left="2880" w:hanging="360"/>
      </w:pPr>
      <w:rPr>
        <w:rFonts w:ascii="Symbol" w:hAnsi="Symbol" w:hint="default"/>
      </w:rPr>
    </w:lvl>
    <w:lvl w:ilvl="4" w:tplc="6E48619E">
      <w:start w:val="1"/>
      <w:numFmt w:val="bullet"/>
      <w:lvlText w:val="o"/>
      <w:lvlJc w:val="left"/>
      <w:pPr>
        <w:ind w:left="3600" w:hanging="360"/>
      </w:pPr>
      <w:rPr>
        <w:rFonts w:ascii="Courier New" w:hAnsi="Courier New" w:hint="default"/>
      </w:rPr>
    </w:lvl>
    <w:lvl w:ilvl="5" w:tplc="5E323808">
      <w:start w:val="1"/>
      <w:numFmt w:val="bullet"/>
      <w:lvlText w:val=""/>
      <w:lvlJc w:val="left"/>
      <w:pPr>
        <w:ind w:left="4320" w:hanging="360"/>
      </w:pPr>
      <w:rPr>
        <w:rFonts w:ascii="Wingdings" w:hAnsi="Wingdings" w:hint="default"/>
      </w:rPr>
    </w:lvl>
    <w:lvl w:ilvl="6" w:tplc="12FA7050">
      <w:start w:val="1"/>
      <w:numFmt w:val="bullet"/>
      <w:lvlText w:val=""/>
      <w:lvlJc w:val="left"/>
      <w:pPr>
        <w:ind w:left="5040" w:hanging="360"/>
      </w:pPr>
      <w:rPr>
        <w:rFonts w:ascii="Symbol" w:hAnsi="Symbol" w:hint="default"/>
      </w:rPr>
    </w:lvl>
    <w:lvl w:ilvl="7" w:tplc="17404762">
      <w:start w:val="1"/>
      <w:numFmt w:val="bullet"/>
      <w:lvlText w:val="o"/>
      <w:lvlJc w:val="left"/>
      <w:pPr>
        <w:ind w:left="5760" w:hanging="360"/>
      </w:pPr>
      <w:rPr>
        <w:rFonts w:ascii="Courier New" w:hAnsi="Courier New" w:hint="default"/>
      </w:rPr>
    </w:lvl>
    <w:lvl w:ilvl="8" w:tplc="F9E2E45A">
      <w:start w:val="1"/>
      <w:numFmt w:val="bullet"/>
      <w:lvlText w:val=""/>
      <w:lvlJc w:val="left"/>
      <w:pPr>
        <w:ind w:left="6480" w:hanging="360"/>
      </w:pPr>
      <w:rPr>
        <w:rFonts w:ascii="Wingdings" w:hAnsi="Wingdings" w:hint="default"/>
      </w:rPr>
    </w:lvl>
  </w:abstractNum>
  <w:abstractNum w:abstractNumId="11" w15:restartNumberingAfterBreak="0">
    <w:nsid w:val="29F549B7"/>
    <w:multiLevelType w:val="hybridMultilevel"/>
    <w:tmpl w:val="B8226BAA"/>
    <w:lvl w:ilvl="0" w:tplc="D63A1EAE">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2A28760E"/>
    <w:multiLevelType w:val="hybridMultilevel"/>
    <w:tmpl w:val="A51A6D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13521E"/>
    <w:multiLevelType w:val="hybridMultilevel"/>
    <w:tmpl w:val="1A9401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20766CC"/>
    <w:multiLevelType w:val="hybridMultilevel"/>
    <w:tmpl w:val="822EA0A4"/>
    <w:lvl w:ilvl="0" w:tplc="04070017">
      <w:start w:val="1"/>
      <w:numFmt w:val="lowerLetter"/>
      <w:lvlText w:val="%1)"/>
      <w:lvlJc w:val="left"/>
      <w:pPr>
        <w:ind w:left="767" w:hanging="360"/>
      </w:pPr>
    </w:lvl>
    <w:lvl w:ilvl="1" w:tplc="04070019" w:tentative="1">
      <w:start w:val="1"/>
      <w:numFmt w:val="lowerLetter"/>
      <w:lvlText w:val="%2."/>
      <w:lvlJc w:val="left"/>
      <w:pPr>
        <w:ind w:left="1487" w:hanging="360"/>
      </w:pPr>
    </w:lvl>
    <w:lvl w:ilvl="2" w:tplc="0407001B" w:tentative="1">
      <w:start w:val="1"/>
      <w:numFmt w:val="lowerRoman"/>
      <w:lvlText w:val="%3."/>
      <w:lvlJc w:val="right"/>
      <w:pPr>
        <w:ind w:left="2207" w:hanging="180"/>
      </w:pPr>
    </w:lvl>
    <w:lvl w:ilvl="3" w:tplc="0407000F" w:tentative="1">
      <w:start w:val="1"/>
      <w:numFmt w:val="decimal"/>
      <w:lvlText w:val="%4."/>
      <w:lvlJc w:val="left"/>
      <w:pPr>
        <w:ind w:left="2927" w:hanging="360"/>
      </w:pPr>
    </w:lvl>
    <w:lvl w:ilvl="4" w:tplc="04070019" w:tentative="1">
      <w:start w:val="1"/>
      <w:numFmt w:val="lowerLetter"/>
      <w:lvlText w:val="%5."/>
      <w:lvlJc w:val="left"/>
      <w:pPr>
        <w:ind w:left="3647" w:hanging="360"/>
      </w:pPr>
    </w:lvl>
    <w:lvl w:ilvl="5" w:tplc="0407001B" w:tentative="1">
      <w:start w:val="1"/>
      <w:numFmt w:val="lowerRoman"/>
      <w:lvlText w:val="%6."/>
      <w:lvlJc w:val="right"/>
      <w:pPr>
        <w:ind w:left="4367" w:hanging="180"/>
      </w:pPr>
    </w:lvl>
    <w:lvl w:ilvl="6" w:tplc="0407000F" w:tentative="1">
      <w:start w:val="1"/>
      <w:numFmt w:val="decimal"/>
      <w:lvlText w:val="%7."/>
      <w:lvlJc w:val="left"/>
      <w:pPr>
        <w:ind w:left="5087" w:hanging="360"/>
      </w:pPr>
    </w:lvl>
    <w:lvl w:ilvl="7" w:tplc="04070019" w:tentative="1">
      <w:start w:val="1"/>
      <w:numFmt w:val="lowerLetter"/>
      <w:lvlText w:val="%8."/>
      <w:lvlJc w:val="left"/>
      <w:pPr>
        <w:ind w:left="5807" w:hanging="360"/>
      </w:pPr>
    </w:lvl>
    <w:lvl w:ilvl="8" w:tplc="0407001B" w:tentative="1">
      <w:start w:val="1"/>
      <w:numFmt w:val="lowerRoman"/>
      <w:lvlText w:val="%9."/>
      <w:lvlJc w:val="right"/>
      <w:pPr>
        <w:ind w:left="6527" w:hanging="180"/>
      </w:pPr>
    </w:lvl>
  </w:abstractNum>
  <w:abstractNum w:abstractNumId="15"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7FF765C"/>
    <w:multiLevelType w:val="hybridMultilevel"/>
    <w:tmpl w:val="DADCC0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A9A5ED6"/>
    <w:multiLevelType w:val="hybridMultilevel"/>
    <w:tmpl w:val="E1982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E700834"/>
    <w:multiLevelType w:val="hybridMultilevel"/>
    <w:tmpl w:val="3F761BF2"/>
    <w:lvl w:ilvl="0" w:tplc="D63A1EA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E894494"/>
    <w:multiLevelType w:val="hybridMultilevel"/>
    <w:tmpl w:val="46BC10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4D847B4"/>
    <w:multiLevelType w:val="hybridMultilevel"/>
    <w:tmpl w:val="F6BC2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C301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52E01B4E"/>
    <w:multiLevelType w:val="hybridMultilevel"/>
    <w:tmpl w:val="2466B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30700F7"/>
    <w:multiLevelType w:val="multilevel"/>
    <w:tmpl w:val="531E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C82585"/>
    <w:multiLevelType w:val="hybridMultilevel"/>
    <w:tmpl w:val="2A3C91D6"/>
    <w:lvl w:ilvl="0" w:tplc="D63A1EAE">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64640EA1"/>
    <w:multiLevelType w:val="hybridMultilevel"/>
    <w:tmpl w:val="52F0569C"/>
    <w:lvl w:ilvl="0" w:tplc="04070017">
      <w:start w:val="1"/>
      <w:numFmt w:val="lowerLetter"/>
      <w:lvlText w:val="%1)"/>
      <w:lvlJc w:val="left"/>
      <w:pPr>
        <w:ind w:left="1776" w:hanging="360"/>
      </w:pPr>
    </w:lvl>
    <w:lvl w:ilvl="1" w:tplc="08090019">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26" w15:restartNumberingAfterBreak="0">
    <w:nsid w:val="6C3A36AC"/>
    <w:multiLevelType w:val="hybridMultilevel"/>
    <w:tmpl w:val="52F0569C"/>
    <w:lvl w:ilvl="0" w:tplc="0407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DDE2EE5"/>
    <w:multiLevelType w:val="hybridMultilevel"/>
    <w:tmpl w:val="F5C897D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6155719"/>
    <w:multiLevelType w:val="hybridMultilevel"/>
    <w:tmpl w:val="244A74B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num w:numId="1" w16cid:durableId="1034503414">
    <w:abstractNumId w:val="6"/>
  </w:num>
  <w:num w:numId="2" w16cid:durableId="1275164099">
    <w:abstractNumId w:val="15"/>
  </w:num>
  <w:num w:numId="3" w16cid:durableId="1753089350">
    <w:abstractNumId w:val="21"/>
  </w:num>
  <w:num w:numId="4" w16cid:durableId="1203666274">
    <w:abstractNumId w:val="22"/>
  </w:num>
  <w:num w:numId="5" w16cid:durableId="1767843442">
    <w:abstractNumId w:val="0"/>
  </w:num>
  <w:num w:numId="6" w16cid:durableId="1926110804">
    <w:abstractNumId w:val="4"/>
  </w:num>
  <w:num w:numId="7" w16cid:durableId="1491288288">
    <w:abstractNumId w:val="10"/>
  </w:num>
  <w:num w:numId="8" w16cid:durableId="1672219272">
    <w:abstractNumId w:val="12"/>
  </w:num>
  <w:num w:numId="9" w16cid:durableId="339897568">
    <w:abstractNumId w:val="20"/>
  </w:num>
  <w:num w:numId="10" w16cid:durableId="1931542836">
    <w:abstractNumId w:val="25"/>
  </w:num>
  <w:num w:numId="11" w16cid:durableId="2053922374">
    <w:abstractNumId w:val="26"/>
  </w:num>
  <w:num w:numId="12" w16cid:durableId="131022824">
    <w:abstractNumId w:val="27"/>
  </w:num>
  <w:num w:numId="13" w16cid:durableId="215748593">
    <w:abstractNumId w:val="2"/>
  </w:num>
  <w:num w:numId="14" w16cid:durableId="11957918">
    <w:abstractNumId w:val="13"/>
  </w:num>
  <w:num w:numId="15" w16cid:durableId="1413502239">
    <w:abstractNumId w:val="19"/>
  </w:num>
  <w:num w:numId="16" w16cid:durableId="481777452">
    <w:abstractNumId w:val="14"/>
  </w:num>
  <w:num w:numId="17" w16cid:durableId="1863548612">
    <w:abstractNumId w:val="18"/>
  </w:num>
  <w:num w:numId="18" w16cid:durableId="981158220">
    <w:abstractNumId w:val="9"/>
  </w:num>
  <w:num w:numId="19" w16cid:durableId="407338653">
    <w:abstractNumId w:val="24"/>
  </w:num>
  <w:num w:numId="20" w16cid:durableId="162665509">
    <w:abstractNumId w:val="8"/>
  </w:num>
  <w:num w:numId="21" w16cid:durableId="698699670">
    <w:abstractNumId w:val="11"/>
  </w:num>
  <w:num w:numId="22" w16cid:durableId="1965186465">
    <w:abstractNumId w:val="5"/>
  </w:num>
  <w:num w:numId="23" w16cid:durableId="750274291">
    <w:abstractNumId w:val="23"/>
  </w:num>
  <w:num w:numId="24" w16cid:durableId="1670324558">
    <w:abstractNumId w:val="28"/>
  </w:num>
  <w:num w:numId="25" w16cid:durableId="1816222489">
    <w:abstractNumId w:val="3"/>
  </w:num>
  <w:num w:numId="26" w16cid:durableId="605231122">
    <w:abstractNumId w:val="7"/>
  </w:num>
  <w:num w:numId="27" w16cid:durableId="751397255">
    <w:abstractNumId w:val="16"/>
  </w:num>
  <w:num w:numId="28" w16cid:durableId="773980551">
    <w:abstractNumId w:val="17"/>
  </w:num>
  <w:num w:numId="29" w16cid:durableId="1297177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09"/>
    <w:rsid w:val="00002C6C"/>
    <w:rsid w:val="00010C9D"/>
    <w:rsid w:val="00024A00"/>
    <w:rsid w:val="00034CE1"/>
    <w:rsid w:val="0003577F"/>
    <w:rsid w:val="00040B3A"/>
    <w:rsid w:val="00072814"/>
    <w:rsid w:val="00075286"/>
    <w:rsid w:val="000758DB"/>
    <w:rsid w:val="0008304B"/>
    <w:rsid w:val="0009796E"/>
    <w:rsid w:val="000A0167"/>
    <w:rsid w:val="000A0742"/>
    <w:rsid w:val="000A59A0"/>
    <w:rsid w:val="000B1607"/>
    <w:rsid w:val="000C4A6B"/>
    <w:rsid w:val="000D6DF1"/>
    <w:rsid w:val="000E43B3"/>
    <w:rsid w:val="000F2B8C"/>
    <w:rsid w:val="00101D97"/>
    <w:rsid w:val="00114161"/>
    <w:rsid w:val="00115C17"/>
    <w:rsid w:val="00122030"/>
    <w:rsid w:val="00126586"/>
    <w:rsid w:val="00132840"/>
    <w:rsid w:val="001507B2"/>
    <w:rsid w:val="0015351E"/>
    <w:rsid w:val="00173C8D"/>
    <w:rsid w:val="00180BC4"/>
    <w:rsid w:val="0019308E"/>
    <w:rsid w:val="0019330B"/>
    <w:rsid w:val="001A1F1E"/>
    <w:rsid w:val="001A3699"/>
    <w:rsid w:val="001A7E06"/>
    <w:rsid w:val="001B23B7"/>
    <w:rsid w:val="001B4CD1"/>
    <w:rsid w:val="001C1C9A"/>
    <w:rsid w:val="001E493E"/>
    <w:rsid w:val="001E520C"/>
    <w:rsid w:val="00202FA2"/>
    <w:rsid w:val="00212714"/>
    <w:rsid w:val="00226914"/>
    <w:rsid w:val="0022786F"/>
    <w:rsid w:val="00234D1D"/>
    <w:rsid w:val="00235BA5"/>
    <w:rsid w:val="002435F5"/>
    <w:rsid w:val="00276ED0"/>
    <w:rsid w:val="0028256A"/>
    <w:rsid w:val="00282808"/>
    <w:rsid w:val="002B405B"/>
    <w:rsid w:val="002B5DEB"/>
    <w:rsid w:val="00301DBD"/>
    <w:rsid w:val="00307396"/>
    <w:rsid w:val="003119E9"/>
    <w:rsid w:val="00320437"/>
    <w:rsid w:val="003267BD"/>
    <w:rsid w:val="00336857"/>
    <w:rsid w:val="00343C6B"/>
    <w:rsid w:val="00346438"/>
    <w:rsid w:val="00350665"/>
    <w:rsid w:val="00375590"/>
    <w:rsid w:val="00381028"/>
    <w:rsid w:val="003A473A"/>
    <w:rsid w:val="003A7837"/>
    <w:rsid w:val="003C45DB"/>
    <w:rsid w:val="003C5340"/>
    <w:rsid w:val="003C5346"/>
    <w:rsid w:val="003D2EEB"/>
    <w:rsid w:val="003E7109"/>
    <w:rsid w:val="003F1AF4"/>
    <w:rsid w:val="00406DA7"/>
    <w:rsid w:val="00432B70"/>
    <w:rsid w:val="00434C04"/>
    <w:rsid w:val="00435A1C"/>
    <w:rsid w:val="00435D2D"/>
    <w:rsid w:val="00440E58"/>
    <w:rsid w:val="00444F4D"/>
    <w:rsid w:val="00467184"/>
    <w:rsid w:val="00470F80"/>
    <w:rsid w:val="00472A5B"/>
    <w:rsid w:val="00476E3A"/>
    <w:rsid w:val="004819AF"/>
    <w:rsid w:val="004912F1"/>
    <w:rsid w:val="004A07EE"/>
    <w:rsid w:val="004A51CA"/>
    <w:rsid w:val="004B4C2F"/>
    <w:rsid w:val="004B54A2"/>
    <w:rsid w:val="004B7A44"/>
    <w:rsid w:val="004B7DE8"/>
    <w:rsid w:val="004C3183"/>
    <w:rsid w:val="004C6FFA"/>
    <w:rsid w:val="004D2898"/>
    <w:rsid w:val="004D4D8D"/>
    <w:rsid w:val="004D6FD7"/>
    <w:rsid w:val="004E198F"/>
    <w:rsid w:val="004E3D5C"/>
    <w:rsid w:val="004E545D"/>
    <w:rsid w:val="004F0AB5"/>
    <w:rsid w:val="005016CA"/>
    <w:rsid w:val="00505F76"/>
    <w:rsid w:val="0053197F"/>
    <w:rsid w:val="00534C8C"/>
    <w:rsid w:val="00546048"/>
    <w:rsid w:val="00554EE5"/>
    <w:rsid w:val="0055711E"/>
    <w:rsid w:val="00557A12"/>
    <w:rsid w:val="00563152"/>
    <w:rsid w:val="00570E8C"/>
    <w:rsid w:val="005756C0"/>
    <w:rsid w:val="0057577D"/>
    <w:rsid w:val="00577C27"/>
    <w:rsid w:val="005804D3"/>
    <w:rsid w:val="00585C90"/>
    <w:rsid w:val="005A599E"/>
    <w:rsid w:val="005A59A2"/>
    <w:rsid w:val="005A6301"/>
    <w:rsid w:val="005D417C"/>
    <w:rsid w:val="00612100"/>
    <w:rsid w:val="00644569"/>
    <w:rsid w:val="00644B62"/>
    <w:rsid w:val="00657A96"/>
    <w:rsid w:val="00665DD0"/>
    <w:rsid w:val="0066775A"/>
    <w:rsid w:val="00681615"/>
    <w:rsid w:val="00681847"/>
    <w:rsid w:val="0068280D"/>
    <w:rsid w:val="0068412A"/>
    <w:rsid w:val="00686478"/>
    <w:rsid w:val="00690C9D"/>
    <w:rsid w:val="006916A7"/>
    <w:rsid w:val="00692F87"/>
    <w:rsid w:val="006C0A93"/>
    <w:rsid w:val="006C30CC"/>
    <w:rsid w:val="006C6D64"/>
    <w:rsid w:val="006D499E"/>
    <w:rsid w:val="006D6F2F"/>
    <w:rsid w:val="006D7B0C"/>
    <w:rsid w:val="006E55F9"/>
    <w:rsid w:val="006E6AB7"/>
    <w:rsid w:val="006F3D0D"/>
    <w:rsid w:val="006F7975"/>
    <w:rsid w:val="00707487"/>
    <w:rsid w:val="00717832"/>
    <w:rsid w:val="00717AE1"/>
    <w:rsid w:val="00722ACC"/>
    <w:rsid w:val="00723B1D"/>
    <w:rsid w:val="007374C7"/>
    <w:rsid w:val="007379A1"/>
    <w:rsid w:val="007408FF"/>
    <w:rsid w:val="00760277"/>
    <w:rsid w:val="0076726B"/>
    <w:rsid w:val="00767A3A"/>
    <w:rsid w:val="00787FEC"/>
    <w:rsid w:val="00790813"/>
    <w:rsid w:val="007A053D"/>
    <w:rsid w:val="007A1CBF"/>
    <w:rsid w:val="007C6BC0"/>
    <w:rsid w:val="007E684F"/>
    <w:rsid w:val="007E7708"/>
    <w:rsid w:val="007F0B17"/>
    <w:rsid w:val="0080610D"/>
    <w:rsid w:val="008500C3"/>
    <w:rsid w:val="00864FBE"/>
    <w:rsid w:val="0087036B"/>
    <w:rsid w:val="00876CCA"/>
    <w:rsid w:val="008921B1"/>
    <w:rsid w:val="00895FD5"/>
    <w:rsid w:val="008A6065"/>
    <w:rsid w:val="008B54D2"/>
    <w:rsid w:val="008B7368"/>
    <w:rsid w:val="008C2E26"/>
    <w:rsid w:val="008D2F85"/>
    <w:rsid w:val="008D41F9"/>
    <w:rsid w:val="008D5EFA"/>
    <w:rsid w:val="008D7B79"/>
    <w:rsid w:val="008F042E"/>
    <w:rsid w:val="008F45D8"/>
    <w:rsid w:val="00913A30"/>
    <w:rsid w:val="009220AE"/>
    <w:rsid w:val="0092478E"/>
    <w:rsid w:val="00927866"/>
    <w:rsid w:val="00947ACF"/>
    <w:rsid w:val="00952CC9"/>
    <w:rsid w:val="00956075"/>
    <w:rsid w:val="00970B38"/>
    <w:rsid w:val="00981BC7"/>
    <w:rsid w:val="009832B6"/>
    <w:rsid w:val="00986F99"/>
    <w:rsid w:val="009979BA"/>
    <w:rsid w:val="009A4C6D"/>
    <w:rsid w:val="009A6F19"/>
    <w:rsid w:val="009A79A9"/>
    <w:rsid w:val="009F36EE"/>
    <w:rsid w:val="009F37D8"/>
    <w:rsid w:val="009F6FFA"/>
    <w:rsid w:val="00A045CF"/>
    <w:rsid w:val="00A058EE"/>
    <w:rsid w:val="00A27432"/>
    <w:rsid w:val="00A67716"/>
    <w:rsid w:val="00A71618"/>
    <w:rsid w:val="00A71B7B"/>
    <w:rsid w:val="00AB2960"/>
    <w:rsid w:val="00AC57CC"/>
    <w:rsid w:val="00AC7E60"/>
    <w:rsid w:val="00AD162B"/>
    <w:rsid w:val="00AD574C"/>
    <w:rsid w:val="00AE074F"/>
    <w:rsid w:val="00AE4F13"/>
    <w:rsid w:val="00AF2414"/>
    <w:rsid w:val="00AF34EA"/>
    <w:rsid w:val="00B0245C"/>
    <w:rsid w:val="00B12413"/>
    <w:rsid w:val="00B1636A"/>
    <w:rsid w:val="00B17123"/>
    <w:rsid w:val="00B2522C"/>
    <w:rsid w:val="00B35858"/>
    <w:rsid w:val="00B443DD"/>
    <w:rsid w:val="00B71BB9"/>
    <w:rsid w:val="00B77871"/>
    <w:rsid w:val="00B806CB"/>
    <w:rsid w:val="00B85060"/>
    <w:rsid w:val="00BD3F65"/>
    <w:rsid w:val="00BD7F7F"/>
    <w:rsid w:val="00BE0AE4"/>
    <w:rsid w:val="00BF1C7C"/>
    <w:rsid w:val="00BF2D88"/>
    <w:rsid w:val="00C150C9"/>
    <w:rsid w:val="00C26C9D"/>
    <w:rsid w:val="00C32B71"/>
    <w:rsid w:val="00C36097"/>
    <w:rsid w:val="00C520E5"/>
    <w:rsid w:val="00C524A5"/>
    <w:rsid w:val="00C52EAD"/>
    <w:rsid w:val="00C5355D"/>
    <w:rsid w:val="00C622D9"/>
    <w:rsid w:val="00C630CD"/>
    <w:rsid w:val="00C75F0A"/>
    <w:rsid w:val="00C8178C"/>
    <w:rsid w:val="00C960AE"/>
    <w:rsid w:val="00CA3A1E"/>
    <w:rsid w:val="00CD429A"/>
    <w:rsid w:val="00CE5FE8"/>
    <w:rsid w:val="00CF33BB"/>
    <w:rsid w:val="00CF51C1"/>
    <w:rsid w:val="00D0796E"/>
    <w:rsid w:val="00D11929"/>
    <w:rsid w:val="00D14848"/>
    <w:rsid w:val="00D20971"/>
    <w:rsid w:val="00D21968"/>
    <w:rsid w:val="00D249C8"/>
    <w:rsid w:val="00D261A2"/>
    <w:rsid w:val="00D41788"/>
    <w:rsid w:val="00D6195A"/>
    <w:rsid w:val="00D66125"/>
    <w:rsid w:val="00D70534"/>
    <w:rsid w:val="00D861A9"/>
    <w:rsid w:val="00D9175A"/>
    <w:rsid w:val="00DA07B5"/>
    <w:rsid w:val="00DA3838"/>
    <w:rsid w:val="00DA4D2B"/>
    <w:rsid w:val="00DB45A2"/>
    <w:rsid w:val="00DC3988"/>
    <w:rsid w:val="00DD30F3"/>
    <w:rsid w:val="00DD5BE2"/>
    <w:rsid w:val="00DE52E7"/>
    <w:rsid w:val="00E061D0"/>
    <w:rsid w:val="00E14224"/>
    <w:rsid w:val="00E15384"/>
    <w:rsid w:val="00E17BC3"/>
    <w:rsid w:val="00E20505"/>
    <w:rsid w:val="00E3581F"/>
    <w:rsid w:val="00E4081B"/>
    <w:rsid w:val="00E5240F"/>
    <w:rsid w:val="00E572CF"/>
    <w:rsid w:val="00E6251F"/>
    <w:rsid w:val="00E64723"/>
    <w:rsid w:val="00E718DA"/>
    <w:rsid w:val="00E72D09"/>
    <w:rsid w:val="00E96C6C"/>
    <w:rsid w:val="00EA0DCC"/>
    <w:rsid w:val="00EA6E19"/>
    <w:rsid w:val="00EA7AD3"/>
    <w:rsid w:val="00EC6067"/>
    <w:rsid w:val="00EE1BEF"/>
    <w:rsid w:val="00EE1DCE"/>
    <w:rsid w:val="00EE7DAD"/>
    <w:rsid w:val="00F31886"/>
    <w:rsid w:val="00F3268B"/>
    <w:rsid w:val="00F32948"/>
    <w:rsid w:val="00F36240"/>
    <w:rsid w:val="00F432FA"/>
    <w:rsid w:val="00F4403E"/>
    <w:rsid w:val="00F54F17"/>
    <w:rsid w:val="00F70D4C"/>
    <w:rsid w:val="00F71AE4"/>
    <w:rsid w:val="00F71FF6"/>
    <w:rsid w:val="00FD0FAD"/>
    <w:rsid w:val="00FE5742"/>
    <w:rsid w:val="00FE79EF"/>
    <w:rsid w:val="00FF07F3"/>
    <w:rsid w:val="00FF4AC2"/>
    <w:rsid w:val="00FF516A"/>
    <w:rsid w:val="00FF687C"/>
    <w:rsid w:val="03EE2FE6"/>
    <w:rsid w:val="39464C59"/>
    <w:rsid w:val="5A41AEAD"/>
    <w:rsid w:val="61E6415F"/>
    <w:rsid w:val="6574F8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3A24B"/>
  <w15:docId w15:val="{5F42737B-19CE-44D8-A7F1-6CAC53AA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3"/>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3"/>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3"/>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3"/>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3"/>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abenberschrift">
    <w:name w:val="Aufgabenüberschrift"/>
    <w:basedOn w:val="Index1"/>
    <w:link w:val="AufgabenberschriftZchn"/>
    <w:rsid w:val="0003577F"/>
    <w:pPr>
      <w:spacing w:after="120"/>
      <w:ind w:left="200" w:hanging="200"/>
    </w:pPr>
    <w:rPr>
      <w:b/>
      <w:sz w:val="24"/>
      <w:szCs w:val="24"/>
    </w:rPr>
  </w:style>
  <w:style w:type="character" w:customStyle="1" w:styleId="AufgabenberschriftZchn">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customStyle="1" w:styleId="KopfzeileZchn">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customStyle="1" w:styleId="FuzeileZchn">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Standard"/>
    <w:link w:val="testZchn"/>
    <w:rsid w:val="00BD3F65"/>
    <w:rPr>
      <w:b/>
    </w:rPr>
  </w:style>
  <w:style w:type="paragraph" w:customStyle="1" w:styleId="Aufgaben">
    <w:name w:val="Aufgaben"/>
    <w:basedOn w:val="berschrift1"/>
    <w:next w:val="Aufgabentext"/>
    <w:link w:val="AufgabenZchn"/>
    <w:qFormat/>
    <w:rsid w:val="005A59A2"/>
    <w:pPr>
      <w:numPr>
        <w:numId w:val="0"/>
      </w:numPr>
      <w:spacing w:before="120" w:after="120"/>
    </w:pPr>
    <w:rPr>
      <w:b/>
      <w:sz w:val="24"/>
    </w:rPr>
  </w:style>
  <w:style w:type="character" w:customStyle="1" w:styleId="testZchn">
    <w:name w:val="test Zchn"/>
    <w:basedOn w:val="Absatz-Standardschriftart"/>
    <w:link w:val="test"/>
    <w:rsid w:val="00BD3F65"/>
    <w:rPr>
      <w:rFonts w:ascii="Roboto Condensed Light" w:hAnsi="Roboto Condensed Light"/>
      <w:b/>
    </w:rPr>
  </w:style>
  <w:style w:type="paragraph" w:customStyle="1" w:styleId="Aufgabentext">
    <w:name w:val="Aufgabentext"/>
    <w:basedOn w:val="Standard"/>
    <w:link w:val="AufgabentextZchn"/>
    <w:qFormat/>
    <w:rsid w:val="00A058EE"/>
  </w:style>
  <w:style w:type="character" w:customStyle="1" w:styleId="AufgabenZchn">
    <w:name w:val="Aufgaben Zchn"/>
    <w:basedOn w:val="testZchn"/>
    <w:link w:val="Aufgaben"/>
    <w:rsid w:val="00A058EE"/>
    <w:rPr>
      <w:rFonts w:ascii="Roboto Condensed Light" w:eastAsiaTheme="majorEastAsia" w:hAnsi="Roboto Condensed Light" w:cstheme="majorBidi"/>
      <w:b/>
      <w:sz w:val="24"/>
      <w:szCs w:val="32"/>
    </w:rPr>
  </w:style>
  <w:style w:type="character" w:customStyle="1" w:styleId="berschrift1Zchn">
    <w:name w:val="Überschrift 1 Zchn"/>
    <w:basedOn w:val="Absatz-Standardschriftart"/>
    <w:link w:val="berschrift1"/>
    <w:uiPriority w:val="9"/>
    <w:rsid w:val="006E55F9"/>
    <w:rPr>
      <w:rFonts w:ascii="Roboto Condensed Light" w:eastAsiaTheme="majorEastAsia" w:hAnsi="Roboto Condensed Light"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customStyle="1" w:styleId="AufgabentextZchn">
    <w:name w:val="Aufgabentext Zchn"/>
    <w:basedOn w:val="Absatz-Standardschriftart"/>
    <w:link w:val="Aufgabentext"/>
    <w:rsid w:val="00A058EE"/>
    <w:rPr>
      <w:rFonts w:ascii="Roboto Condensed Light" w:hAnsi="Roboto Condensed Light"/>
    </w:rPr>
  </w:style>
  <w:style w:type="character" w:customStyle="1" w:styleId="SprechblasentextZchn">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customStyle="1" w:styleId="berschrift2Zchn">
    <w:name w:val="Überschrift 2 Zchn"/>
    <w:basedOn w:val="Absatz-Standardschriftart"/>
    <w:link w:val="berschrift2"/>
    <w:uiPriority w:val="9"/>
    <w:rsid w:val="006E55F9"/>
    <w:rPr>
      <w:rFonts w:ascii="Roboto Condensed Light" w:eastAsiaTheme="majorEastAsia" w:hAnsi="Roboto Condensed Light"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E55F9"/>
    <w:rPr>
      <w:rFonts w:ascii="Roboto Condensed Light" w:eastAsiaTheme="majorEastAsia" w:hAnsi="Roboto Condensed Light"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E55F9"/>
    <w:rPr>
      <w:rFonts w:ascii="Roboto Condensed Light" w:eastAsiaTheme="minorEastAsia" w:hAnsi="Roboto Condensed Light"/>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customStyle="1" w:styleId="berschrift3Zchn">
    <w:name w:val="Überschrift 3 Zchn"/>
    <w:basedOn w:val="Absatz-Standardschriftart"/>
    <w:link w:val="berschrift3"/>
    <w:uiPriority w:val="9"/>
    <w:rsid w:val="006E55F9"/>
    <w:rPr>
      <w:rFonts w:ascii="Roboto Condensed Light" w:eastAsiaTheme="majorEastAsia" w:hAnsi="Roboto Condensed Light" w:cstheme="majorBidi"/>
      <w:sz w:val="24"/>
      <w:szCs w:val="24"/>
    </w:rPr>
  </w:style>
  <w:style w:type="character" w:customStyle="1" w:styleId="berschrift4Zchn">
    <w:name w:val="Überschrift 4 Zchn"/>
    <w:basedOn w:val="Absatz-Standardschriftart"/>
    <w:link w:val="berschrift4"/>
    <w:uiPriority w:val="9"/>
    <w:rsid w:val="006E55F9"/>
    <w:rPr>
      <w:rFonts w:ascii="Roboto Condensed Light" w:eastAsiaTheme="majorEastAsia" w:hAnsi="Roboto Condensed Light" w:cstheme="majorBidi"/>
      <w:i/>
      <w:iCs/>
    </w:rPr>
  </w:style>
  <w:style w:type="character" w:customStyle="1" w:styleId="berschrift5Zchn">
    <w:name w:val="Überschrift 5 Zchn"/>
    <w:basedOn w:val="Absatz-Standardschriftart"/>
    <w:link w:val="berschrift5"/>
    <w:uiPriority w:val="9"/>
    <w:semiHidden/>
    <w:rsid w:val="006E55F9"/>
    <w:rPr>
      <w:rFonts w:ascii="Roboto Condensed Light" w:eastAsiaTheme="majorEastAsia" w:hAnsi="Roboto Condensed Light" w:cstheme="majorBidi"/>
    </w:rPr>
  </w:style>
  <w:style w:type="character" w:customStyle="1" w:styleId="berschrift6Zchn">
    <w:name w:val="Überschrift 6 Zchn"/>
    <w:basedOn w:val="Absatz-Standardschriftart"/>
    <w:link w:val="berschrift6"/>
    <w:uiPriority w:val="9"/>
    <w:semiHidden/>
    <w:rsid w:val="006E55F9"/>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E55F9"/>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E55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55F9"/>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28256A"/>
    <w:pPr>
      <w:ind w:left="720"/>
      <w:contextualSpacing/>
    </w:pPr>
  </w:style>
  <w:style w:type="paragraph" w:customStyle="1" w:styleId="Aufgabe">
    <w:name w:val="Aufgabe"/>
    <w:basedOn w:val="Aufgabentext"/>
    <w:link w:val="AufgabeZchn"/>
    <w:autoRedefine/>
    <w:qFormat/>
    <w:rsid w:val="005016CA"/>
    <w:pPr>
      <w:keepNext/>
      <w:spacing w:before="240"/>
      <w:jc w:val="both"/>
    </w:pPr>
    <w:rPr>
      <w:b/>
      <w:bCs/>
    </w:rPr>
  </w:style>
  <w:style w:type="character" w:customStyle="1" w:styleId="AufgabeZchn">
    <w:name w:val="Aufgabe Zchn"/>
    <w:basedOn w:val="AufgabentextZchn"/>
    <w:link w:val="Aufgabe"/>
    <w:rsid w:val="005016CA"/>
    <w:rPr>
      <w:rFonts w:ascii="Roboto Condensed Light" w:hAnsi="Roboto Condensed Light"/>
      <w:b/>
      <w:bCs/>
    </w:rPr>
  </w:style>
  <w:style w:type="character" w:styleId="Hyperlink">
    <w:name w:val="Hyperlink"/>
    <w:basedOn w:val="Absatz-Standardschriftart"/>
    <w:uiPriority w:val="99"/>
    <w:unhideWhenUsed/>
    <w:rsid w:val="00FF687C"/>
    <w:rPr>
      <w:color w:val="0000FF" w:themeColor="hyperlink"/>
      <w:u w:val="single"/>
    </w:rPr>
  </w:style>
  <w:style w:type="character" w:styleId="NichtaufgelsteErwhnung">
    <w:name w:val="Unresolved Mention"/>
    <w:basedOn w:val="Absatz-Standardschriftart"/>
    <w:uiPriority w:val="99"/>
    <w:semiHidden/>
    <w:unhideWhenUsed/>
    <w:rsid w:val="00FF687C"/>
    <w:rPr>
      <w:color w:val="605E5C"/>
      <w:shd w:val="clear" w:color="auto" w:fill="E1DFDD"/>
    </w:rPr>
  </w:style>
  <w:style w:type="character" w:styleId="BesuchterLink">
    <w:name w:val="FollowedHyperlink"/>
    <w:basedOn w:val="Absatz-Standardschriftart"/>
    <w:uiPriority w:val="99"/>
    <w:semiHidden/>
    <w:unhideWhenUsed/>
    <w:rsid w:val="009A4C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7513">
      <w:bodyDiv w:val="1"/>
      <w:marLeft w:val="0"/>
      <w:marRight w:val="0"/>
      <w:marTop w:val="0"/>
      <w:marBottom w:val="0"/>
      <w:divBdr>
        <w:top w:val="none" w:sz="0" w:space="0" w:color="auto"/>
        <w:left w:val="none" w:sz="0" w:space="0" w:color="auto"/>
        <w:bottom w:val="none" w:sz="0" w:space="0" w:color="auto"/>
        <w:right w:val="none" w:sz="0" w:space="0" w:color="auto"/>
      </w:divBdr>
    </w:div>
    <w:div w:id="825589035">
      <w:bodyDiv w:val="1"/>
      <w:marLeft w:val="0"/>
      <w:marRight w:val="0"/>
      <w:marTop w:val="0"/>
      <w:marBottom w:val="0"/>
      <w:divBdr>
        <w:top w:val="none" w:sz="0" w:space="0" w:color="auto"/>
        <w:left w:val="none" w:sz="0" w:space="0" w:color="auto"/>
        <w:bottom w:val="none" w:sz="0" w:space="0" w:color="auto"/>
        <w:right w:val="none" w:sz="0" w:space="0" w:color="auto"/>
      </w:divBdr>
    </w:div>
    <w:div w:id="1358846272">
      <w:bodyDiv w:val="1"/>
      <w:marLeft w:val="0"/>
      <w:marRight w:val="0"/>
      <w:marTop w:val="0"/>
      <w:marBottom w:val="0"/>
      <w:divBdr>
        <w:top w:val="none" w:sz="0" w:space="0" w:color="auto"/>
        <w:left w:val="none" w:sz="0" w:space="0" w:color="auto"/>
        <w:bottom w:val="none" w:sz="0" w:space="0" w:color="auto"/>
        <w:right w:val="none" w:sz="0" w:space="0" w:color="auto"/>
      </w:divBdr>
      <w:divsChild>
        <w:div w:id="1492331582">
          <w:marLeft w:val="144"/>
          <w:marRight w:val="0"/>
          <w:marTop w:val="0"/>
          <w:marBottom w:val="0"/>
          <w:divBdr>
            <w:top w:val="none" w:sz="0" w:space="0" w:color="auto"/>
            <w:left w:val="none" w:sz="0" w:space="0" w:color="auto"/>
            <w:bottom w:val="none" w:sz="0" w:space="0" w:color="auto"/>
            <w:right w:val="none" w:sz="0" w:space="0" w:color="auto"/>
          </w:divBdr>
        </w:div>
      </w:divsChild>
    </w:div>
    <w:div w:id="206656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Arbeitsblattvorlage.dotx</Template>
  <TotalTime>0</TotalTime>
  <Pages>3</Pages>
  <Words>895</Words>
  <Characters>5639</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Esser</dc:creator>
  <cp:lastModifiedBy>Alexandra Rollins</cp:lastModifiedBy>
  <cp:revision>32</cp:revision>
  <cp:lastPrinted>2017-07-07T16:26:00Z</cp:lastPrinted>
  <dcterms:created xsi:type="dcterms:W3CDTF">2023-01-16T11:12:00Z</dcterms:created>
  <dcterms:modified xsi:type="dcterms:W3CDTF">2023-01-29T19:34:00Z</dcterms:modified>
</cp:coreProperties>
</file>